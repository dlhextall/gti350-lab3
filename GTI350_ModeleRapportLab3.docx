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6E0286" w14:textId="43B512F6" w:rsidR="00092D2E" w:rsidRPr="001B127A" w:rsidRDefault="00382B22" w:rsidP="000972D4">
      <w:pPr>
        <w:pStyle w:val="TitleCover"/>
        <w:spacing w:before="1400" w:after="400"/>
        <w:rPr>
          <w:rFonts w:cs="Arial"/>
          <w:spacing w:val="-20"/>
          <w:sz w:val="36"/>
          <w:szCs w:val="36"/>
          <w:lang w:val="fr-CA"/>
        </w:rPr>
      </w:pPr>
      <w:r w:rsidRPr="001B127A">
        <w:rPr>
          <w:rFonts w:cs="Arial"/>
          <w:noProof/>
          <w:spacing w:val="-20"/>
          <w:sz w:val="36"/>
          <w:szCs w:val="36"/>
        </w:rPr>
        <mc:AlternateContent>
          <mc:Choice Requires="wps">
            <w:drawing>
              <wp:anchor distT="0" distB="0" distL="114300" distR="114300" simplePos="0" relativeHeight="251657216" behindDoc="0" locked="0" layoutInCell="1" allowOverlap="1" wp14:anchorId="5F5E6081" wp14:editId="42A9282E">
                <wp:simplePos x="0" y="0"/>
                <wp:positionH relativeFrom="column">
                  <wp:posOffset>1123315</wp:posOffset>
                </wp:positionH>
                <wp:positionV relativeFrom="paragraph">
                  <wp:posOffset>228600</wp:posOffset>
                </wp:positionV>
                <wp:extent cx="4156075" cy="57404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6075" cy="574040"/>
                        </a:xfrm>
                        <a:prstGeom prst="rect">
                          <a:avLst/>
                        </a:prstGeom>
                        <a:noFill/>
                        <a:ln>
                          <a:noFill/>
                        </a:ln>
                        <a:effectLst/>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50800" cap="rnd">
                              <a:solidFill>
                                <a:srgbClr val="B2B2B2"/>
                              </a:solidFill>
                              <a:miter lim="800000"/>
                              <a:headEnd/>
                              <a:tailEnd/>
                            </a14:hiddenLine>
                          </a:ext>
                          <a:ext uri="{AF507438-7753-43e0-B8FC-AC1667EBCBE1}">
                            <a14:hiddenEffects xmlns:a14="http://schemas.microsoft.com/office/drawing/2010/main">
                              <a:effectLst>
                                <a:outerShdw blurRad="63500" dist="107763" dir="2700000" algn="ctr" rotWithShape="0">
                                  <a:srgbClr val="DC0081">
                                    <a:alpha val="74998"/>
                                  </a:srgbClr>
                                </a:outerShdw>
                              </a:effectLst>
                            </a14:hiddenEffects>
                          </a:ext>
                        </a:extLst>
                      </wps:spPr>
                      <wps:txbx>
                        <w:txbxContent>
                          <w:p w14:paraId="218591E9" w14:textId="77777777" w:rsidR="00134934" w:rsidRPr="00B14F2C" w:rsidRDefault="00134934" w:rsidP="005D1F38">
                            <w:pPr>
                              <w:autoSpaceDE w:val="0"/>
                              <w:autoSpaceDN w:val="0"/>
                              <w:adjustRightInd w:val="0"/>
                              <w:rPr>
                                <w:rFonts w:ascii="Arial" w:hAnsi="Arial"/>
                                <w:b/>
                                <w:color w:val="000000"/>
                                <w:sz w:val="28"/>
                                <w:szCs w:val="28"/>
                              </w:rPr>
                            </w:pPr>
                            <w:r w:rsidRPr="00B14F2C">
                              <w:rPr>
                                <w:rFonts w:ascii="Arial" w:hAnsi="Arial"/>
                                <w:b/>
                                <w:color w:val="000000"/>
                                <w:sz w:val="28"/>
                                <w:szCs w:val="28"/>
                                <w:lang w:val="fr-CH"/>
                              </w:rPr>
                              <w:t>École de technologie supérieure</w:t>
                            </w:r>
                            <w:r>
                              <w:rPr>
                                <w:rFonts w:ascii="Arial" w:hAnsi="Arial"/>
                                <w:b/>
                                <w:color w:val="000000"/>
                                <w:sz w:val="28"/>
                                <w:szCs w:val="28"/>
                                <w:lang w:val="fr-CH"/>
                              </w:rPr>
                              <w:br/>
                            </w:r>
                            <w:r w:rsidRPr="00B14F2C">
                              <w:rPr>
                                <w:rFonts w:ascii="Arial" w:hAnsi="Arial"/>
                                <w:b/>
                                <w:color w:val="000000"/>
                                <w:sz w:val="28"/>
                                <w:szCs w:val="28"/>
                                <w:lang w:val="fr-CH"/>
                              </w:rPr>
                              <w:t>Département de génie logiciel et des TI</w:t>
                            </w:r>
                            <w:r w:rsidRPr="00B14F2C">
                              <w:rPr>
                                <w:rFonts w:ascii="Arial" w:hAnsi="Arial"/>
                                <w:b/>
                                <w:color w:val="000000"/>
                                <w:sz w:val="28"/>
                                <w:szCs w:val="28"/>
                                <w:lang w:val="fr-CH"/>
                              </w:rPr>
                              <w:softHyphen/>
                            </w:r>
                            <w:r w:rsidRPr="00B14F2C">
                              <w:rPr>
                                <w:rFonts w:ascii="Arial" w:hAnsi="Arial"/>
                                <w:b/>
                                <w:color w:val="000000"/>
                                <w:sz w:val="28"/>
                                <w:szCs w:val="28"/>
                                <w:lang w:val="fr-CH"/>
                              </w:rPr>
                              <w:softHyphen/>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margin-left:88.45pt;margin-top:18pt;width:327.25pt;height:4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" filled="f" fillcolor="silver" stroked="f" strokecolor="#b2b2b2" strokeweight="4pt">
                <v:stroke endcap="round"/>
                <v:shadow color="#dc0081" opacity="49150f" offset="6pt,6pt"/>
                <v:textbox>
                  <w:txbxContent>
                    <w:p w14:paraId="218591E9" w14:textId="77777777" w:rsidR="00134934" w:rsidRPr="00B14F2C" w:rsidRDefault="00134934" w:rsidP="005D1F38">
                      <w:pPr>
                        <w:autoSpaceDE w:val="0"/>
                        <w:autoSpaceDN w:val="0"/>
                        <w:adjustRightInd w:val="0"/>
                        <w:rPr>
                          <w:rFonts w:ascii="Arial" w:hAnsi="Arial"/>
                          <w:b/>
                          <w:color w:val="000000"/>
                          <w:sz w:val="28"/>
                          <w:szCs w:val="28"/>
                        </w:rPr>
                      </w:pPr>
                      <w:r w:rsidRPr="00B14F2C">
                        <w:rPr>
                          <w:rFonts w:ascii="Arial" w:hAnsi="Arial"/>
                          <w:b/>
                          <w:color w:val="000000"/>
                          <w:sz w:val="28"/>
                          <w:szCs w:val="28"/>
                          <w:lang w:val="fr-CH"/>
                        </w:rPr>
                        <w:t>École de technologie supérieure</w:t>
                      </w:r>
                      <w:r>
                        <w:rPr>
                          <w:rFonts w:ascii="Arial" w:hAnsi="Arial"/>
                          <w:b/>
                          <w:color w:val="000000"/>
                          <w:sz w:val="28"/>
                          <w:szCs w:val="28"/>
                          <w:lang w:val="fr-CH"/>
                        </w:rPr>
                        <w:br/>
                      </w:r>
                      <w:r w:rsidRPr="00B14F2C">
                        <w:rPr>
                          <w:rFonts w:ascii="Arial" w:hAnsi="Arial"/>
                          <w:b/>
                          <w:color w:val="000000"/>
                          <w:sz w:val="28"/>
                          <w:szCs w:val="28"/>
                          <w:lang w:val="fr-CH"/>
                        </w:rPr>
                        <w:t>Département de génie logiciel et des TI</w:t>
                      </w:r>
                      <w:r w:rsidRPr="00B14F2C">
                        <w:rPr>
                          <w:rFonts w:ascii="Arial" w:hAnsi="Arial"/>
                          <w:b/>
                          <w:color w:val="000000"/>
                          <w:sz w:val="28"/>
                          <w:szCs w:val="28"/>
                          <w:lang w:val="fr-CH"/>
                        </w:rPr>
                        <w:softHyphen/>
                      </w:r>
                      <w:r w:rsidRPr="00B14F2C">
                        <w:rPr>
                          <w:rFonts w:ascii="Arial" w:hAnsi="Arial"/>
                          <w:b/>
                          <w:color w:val="000000"/>
                          <w:sz w:val="28"/>
                          <w:szCs w:val="28"/>
                          <w:lang w:val="fr-CH"/>
                        </w:rPr>
                        <w:softHyphen/>
                      </w:r>
                    </w:p>
                  </w:txbxContent>
                </v:textbox>
              </v:shape>
            </w:pict>
          </mc:Fallback>
        </mc:AlternateContent>
      </w:r>
      <w:r w:rsidRPr="001B127A">
        <w:rPr>
          <w:noProof/>
        </w:rPr>
        <w:drawing>
          <wp:anchor distT="0" distB="0" distL="114300" distR="114300" simplePos="0" relativeHeight="251659264" behindDoc="0" locked="0" layoutInCell="1" allowOverlap="1" wp14:anchorId="6E773517" wp14:editId="6E3C9F06">
            <wp:simplePos x="0" y="0"/>
            <wp:positionH relativeFrom="column">
              <wp:posOffset>-64135</wp:posOffset>
            </wp:positionH>
            <wp:positionV relativeFrom="paragraph">
              <wp:posOffset>-8890</wp:posOffset>
            </wp:positionV>
            <wp:extent cx="1187450" cy="793115"/>
            <wp:effectExtent l="0" t="0" r="6350" b="0"/>
            <wp:wrapNone/>
            <wp:docPr id="8" name="Picture 8" descr="ETS-rouge-devise-impr-fond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TS-rouge-devise-impr-fond_transpar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7450" cy="793115"/>
                    </a:xfrm>
                    <a:prstGeom prst="rect">
                      <a:avLst/>
                    </a:prstGeom>
                    <a:noFill/>
                    <a:ln>
                      <a:noFill/>
                    </a:ln>
                  </pic:spPr>
                </pic:pic>
              </a:graphicData>
            </a:graphic>
            <wp14:sizeRelH relativeFrom="page">
              <wp14:pctWidth>0</wp14:pctWidth>
            </wp14:sizeRelH>
            <wp14:sizeRelV relativeFrom="page">
              <wp14:pctHeight>0</wp14:pctHeight>
            </wp14:sizeRelV>
          </wp:anchor>
        </w:drawing>
      </w:r>
      <w:r w:rsidR="000972D4" w:rsidRPr="001B127A">
        <w:rPr>
          <w:rFonts w:cs="Arial"/>
          <w:spacing w:val="-20"/>
          <w:sz w:val="36"/>
          <w:szCs w:val="36"/>
          <w:lang w:val="fr-CA"/>
        </w:rPr>
        <w:br/>
      </w:r>
      <w:r w:rsidR="000972D4" w:rsidRPr="001B127A">
        <w:rPr>
          <w:rFonts w:cs="Arial"/>
          <w:spacing w:val="-20"/>
          <w:sz w:val="36"/>
          <w:szCs w:val="36"/>
          <w:lang w:val="fr-CA"/>
        </w:rPr>
        <w:br/>
      </w:r>
      <w:r w:rsidR="000972D4" w:rsidRPr="001B127A">
        <w:rPr>
          <w:rFonts w:cs="Arial"/>
          <w:spacing w:val="-20"/>
          <w:sz w:val="36"/>
          <w:szCs w:val="36"/>
          <w:lang w:val="fr-CA"/>
        </w:rPr>
        <w:br/>
      </w:r>
      <w:r w:rsidR="008C4054" w:rsidRPr="001B127A">
        <w:rPr>
          <w:rFonts w:cs="Arial"/>
          <w:spacing w:val="-20"/>
          <w:sz w:val="36"/>
          <w:szCs w:val="36"/>
          <w:lang w:val="fr-CA"/>
        </w:rPr>
        <w:t xml:space="preserve">Rapport de </w:t>
      </w:r>
      <w:r w:rsidR="00092D2E" w:rsidRPr="001B127A">
        <w:rPr>
          <w:rFonts w:cs="Arial"/>
          <w:spacing w:val="-20"/>
          <w:sz w:val="36"/>
          <w:szCs w:val="36"/>
          <w:lang w:val="fr-CA"/>
        </w:rPr>
        <w:t xml:space="preserve">laboratoire </w:t>
      </w:r>
      <w:r w:rsidR="00061DFF">
        <w:rPr>
          <w:rFonts w:cs="Arial"/>
          <w:spacing w:val="-20"/>
          <w:sz w:val="36"/>
          <w:szCs w:val="36"/>
          <w:lang w:val="fr-CA"/>
        </w:rPr>
        <w:t>3</w:t>
      </w:r>
      <w:r w:rsidR="00092D2E" w:rsidRPr="001B127A">
        <w:rPr>
          <w:rFonts w:cs="Arial"/>
          <w:spacing w:val="-20"/>
          <w:sz w:val="36"/>
          <w:szCs w:val="36"/>
          <w:lang w:val="fr-CA"/>
        </w:rPr>
        <w:t xml:space="preserve">: </w:t>
      </w:r>
      <w:r w:rsidR="00CE7017" w:rsidRPr="001B127A">
        <w:rPr>
          <w:rFonts w:cs="Arial"/>
          <w:spacing w:val="-20"/>
          <w:sz w:val="36"/>
          <w:szCs w:val="36"/>
          <w:lang w:val="fr-CA"/>
        </w:rPr>
        <w:t>Prototype statique</w:t>
      </w:r>
    </w:p>
    <w:p w14:paraId="7363842D" w14:textId="77777777" w:rsidR="00795997" w:rsidRPr="001B127A" w:rsidRDefault="00795997" w:rsidP="00795997">
      <w:pPr>
        <w:rPr>
          <w:lang w:val="fr-CA"/>
        </w:rPr>
      </w:pPr>
      <w:r w:rsidRPr="001B127A">
        <w:rPr>
          <w:rFonts w:cs="Arial"/>
          <w:color w:val="365F91"/>
          <w:spacing w:val="-20"/>
          <w:sz w:val="36"/>
          <w:szCs w:val="36"/>
          <w:lang w:val="fr-CA"/>
        </w:rPr>
        <w:t>[Titre de votre projet]</w:t>
      </w:r>
      <w:r w:rsidRPr="001B127A">
        <w:rPr>
          <w:rFonts w:cs="Arial"/>
          <w:spacing w:val="-20"/>
          <w:sz w:val="36"/>
          <w:szCs w:val="36"/>
          <w:lang w:val="fr-CA"/>
        </w:rPr>
        <w:br/>
      </w:r>
    </w:p>
    <w:p w14:paraId="4BD2A6B6" w14:textId="77777777" w:rsidR="00092D2E" w:rsidRPr="001B127A" w:rsidRDefault="00092D2E" w:rsidP="00092D2E">
      <w:pPr>
        <w:rPr>
          <w:lang w:val="fr-CA"/>
        </w:rPr>
      </w:pPr>
    </w:p>
    <w:p w14:paraId="6B527167" w14:textId="77777777" w:rsidR="005D1F38" w:rsidRPr="001B127A" w:rsidRDefault="005D1F38" w:rsidP="005D1F38">
      <w:pPr>
        <w:rPr>
          <w:rFonts w:ascii="Arial" w:hAnsi="Arial" w:cs="Arial"/>
          <w:lang w:val="fr-CA"/>
        </w:rPr>
      </w:pPr>
    </w:p>
    <w:p w14:paraId="54D55BBA" w14:textId="77777777" w:rsidR="00776F91" w:rsidRPr="001B127A" w:rsidRDefault="00776F91" w:rsidP="005D1F38">
      <w:pPr>
        <w:rPr>
          <w:rFonts w:ascii="Arial" w:hAnsi="Arial" w:cs="Arial"/>
          <w:lang w:val="fr-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3260"/>
        <w:gridCol w:w="2369"/>
      </w:tblGrid>
      <w:tr w:rsidR="005D1F38" w:rsidRPr="001B127A" w14:paraId="4AE459B1" w14:textId="77777777" w:rsidTr="00776F91">
        <w:tc>
          <w:tcPr>
            <w:tcW w:w="3119" w:type="dxa"/>
          </w:tcPr>
          <w:p w14:paraId="182CCA36" w14:textId="77777777" w:rsidR="005D1F38" w:rsidRPr="001B127A" w:rsidRDefault="005D1F38" w:rsidP="00E6047B">
            <w:pPr>
              <w:pStyle w:val="TableText"/>
              <w:spacing w:after="0"/>
              <w:ind w:left="86"/>
              <w:jc w:val="right"/>
              <w:rPr>
                <w:rFonts w:ascii="Arial" w:hAnsi="Arial" w:cs="Arial"/>
                <w:szCs w:val="24"/>
              </w:rPr>
            </w:pPr>
            <w:r w:rsidRPr="001B127A">
              <w:rPr>
                <w:rFonts w:ascii="Arial" w:hAnsi="Arial" w:cs="Arial"/>
                <w:szCs w:val="24"/>
              </w:rPr>
              <w:t>Cours</w:t>
            </w:r>
          </w:p>
        </w:tc>
        <w:tc>
          <w:tcPr>
            <w:tcW w:w="5629" w:type="dxa"/>
            <w:gridSpan w:val="2"/>
          </w:tcPr>
          <w:p w14:paraId="095632B7" w14:textId="77777777" w:rsidR="005D1F38" w:rsidRPr="001B127A" w:rsidRDefault="00177FAD" w:rsidP="00E6047B">
            <w:pPr>
              <w:pStyle w:val="TableText"/>
              <w:spacing w:after="0"/>
              <w:ind w:left="86"/>
              <w:rPr>
                <w:rFonts w:ascii="Arial" w:hAnsi="Arial" w:cs="Arial"/>
                <w:szCs w:val="24"/>
              </w:rPr>
            </w:pPr>
            <w:r w:rsidRPr="001B127A">
              <w:rPr>
                <w:rFonts w:ascii="Arial" w:hAnsi="Arial" w:cs="Arial"/>
                <w:szCs w:val="24"/>
              </w:rPr>
              <w:t>GTI</w:t>
            </w:r>
            <w:r w:rsidR="004A491E" w:rsidRPr="001B127A">
              <w:rPr>
                <w:rFonts w:ascii="Arial" w:hAnsi="Arial" w:cs="Arial"/>
                <w:szCs w:val="24"/>
              </w:rPr>
              <w:t>35</w:t>
            </w:r>
            <w:r w:rsidR="005D1F38" w:rsidRPr="001B127A">
              <w:rPr>
                <w:rFonts w:ascii="Arial" w:hAnsi="Arial" w:cs="Arial"/>
                <w:szCs w:val="24"/>
              </w:rPr>
              <w:t>0</w:t>
            </w:r>
          </w:p>
        </w:tc>
      </w:tr>
      <w:tr w:rsidR="005D1F38" w:rsidRPr="001B127A" w14:paraId="4BF2DFF7" w14:textId="77777777" w:rsidTr="00776F91">
        <w:tc>
          <w:tcPr>
            <w:tcW w:w="3119" w:type="dxa"/>
          </w:tcPr>
          <w:p w14:paraId="3551B285" w14:textId="77777777" w:rsidR="005D1F38" w:rsidRPr="001B127A" w:rsidRDefault="005D1F38" w:rsidP="00E6047B">
            <w:pPr>
              <w:pStyle w:val="TableText"/>
              <w:spacing w:after="0"/>
              <w:ind w:left="86"/>
              <w:jc w:val="right"/>
              <w:rPr>
                <w:rFonts w:ascii="Arial" w:hAnsi="Arial" w:cs="Arial"/>
                <w:szCs w:val="24"/>
              </w:rPr>
            </w:pPr>
            <w:r w:rsidRPr="001B127A">
              <w:rPr>
                <w:rFonts w:ascii="Arial" w:hAnsi="Arial" w:cs="Arial"/>
                <w:szCs w:val="24"/>
              </w:rPr>
              <w:t>Session</w:t>
            </w:r>
          </w:p>
        </w:tc>
        <w:tc>
          <w:tcPr>
            <w:tcW w:w="5629" w:type="dxa"/>
            <w:gridSpan w:val="2"/>
          </w:tcPr>
          <w:p w14:paraId="1A3A5C47" w14:textId="0743638E" w:rsidR="005D1F38" w:rsidRPr="001B127A" w:rsidRDefault="004910BA" w:rsidP="00E6047B">
            <w:pPr>
              <w:pStyle w:val="TableText"/>
              <w:spacing w:after="0"/>
              <w:ind w:left="86"/>
              <w:rPr>
                <w:rFonts w:ascii="Arial" w:hAnsi="Arial" w:cs="Arial"/>
                <w:szCs w:val="24"/>
              </w:rPr>
            </w:pPr>
            <w:r>
              <w:rPr>
                <w:rFonts w:ascii="Arial" w:hAnsi="Arial" w:cs="Arial"/>
                <w:szCs w:val="24"/>
              </w:rPr>
              <w:t>H</w:t>
            </w:r>
            <w:r w:rsidR="00177FAD" w:rsidRPr="001B127A">
              <w:rPr>
                <w:rFonts w:ascii="Arial" w:hAnsi="Arial" w:cs="Arial"/>
                <w:szCs w:val="24"/>
              </w:rPr>
              <w:t>-201</w:t>
            </w:r>
            <w:r>
              <w:rPr>
                <w:rFonts w:ascii="Arial" w:hAnsi="Arial" w:cs="Arial"/>
                <w:szCs w:val="24"/>
              </w:rPr>
              <w:t>4</w:t>
            </w:r>
          </w:p>
        </w:tc>
      </w:tr>
      <w:tr w:rsidR="005D1F38" w:rsidRPr="001B127A" w14:paraId="1783F19C" w14:textId="77777777" w:rsidTr="00776F91">
        <w:tc>
          <w:tcPr>
            <w:tcW w:w="3119" w:type="dxa"/>
          </w:tcPr>
          <w:p w14:paraId="3F86EE35" w14:textId="77777777" w:rsidR="005D1F38" w:rsidRPr="001B127A" w:rsidRDefault="005D1F38" w:rsidP="00E6047B">
            <w:pPr>
              <w:pStyle w:val="TableText"/>
              <w:spacing w:after="0"/>
              <w:ind w:left="86"/>
              <w:jc w:val="right"/>
              <w:rPr>
                <w:rFonts w:ascii="Arial" w:hAnsi="Arial" w:cs="Arial"/>
                <w:szCs w:val="24"/>
              </w:rPr>
            </w:pPr>
            <w:r w:rsidRPr="001B127A">
              <w:rPr>
                <w:rFonts w:ascii="Arial" w:hAnsi="Arial" w:cs="Arial"/>
                <w:szCs w:val="24"/>
              </w:rPr>
              <w:t>Groupe</w:t>
            </w:r>
          </w:p>
        </w:tc>
        <w:tc>
          <w:tcPr>
            <w:tcW w:w="5629" w:type="dxa"/>
            <w:gridSpan w:val="2"/>
          </w:tcPr>
          <w:p w14:paraId="366D3B2D" w14:textId="77777777" w:rsidR="005D1F38" w:rsidRPr="001B127A" w:rsidRDefault="00177FAD" w:rsidP="00E6047B">
            <w:pPr>
              <w:pStyle w:val="TableText"/>
              <w:spacing w:after="0"/>
              <w:ind w:left="86"/>
              <w:rPr>
                <w:rFonts w:ascii="Arial" w:hAnsi="Arial" w:cs="Arial"/>
                <w:szCs w:val="24"/>
              </w:rPr>
            </w:pPr>
            <w:r w:rsidRPr="001B127A">
              <w:rPr>
                <w:rFonts w:ascii="Arial" w:hAnsi="Arial" w:cs="Arial"/>
                <w:szCs w:val="24"/>
              </w:rPr>
              <w:t>01</w:t>
            </w:r>
          </w:p>
        </w:tc>
      </w:tr>
      <w:tr w:rsidR="00092D2E" w:rsidRPr="001B127A" w14:paraId="6814A524" w14:textId="77777777" w:rsidTr="00776F91">
        <w:tc>
          <w:tcPr>
            <w:tcW w:w="3119" w:type="dxa"/>
          </w:tcPr>
          <w:p w14:paraId="3BD8B35B" w14:textId="77777777" w:rsidR="00092D2E" w:rsidRPr="001B127A" w:rsidRDefault="00092D2E" w:rsidP="00E6047B">
            <w:pPr>
              <w:pStyle w:val="TableText"/>
              <w:spacing w:after="0"/>
              <w:ind w:left="86"/>
              <w:jc w:val="right"/>
              <w:rPr>
                <w:rFonts w:ascii="Arial" w:hAnsi="Arial" w:cs="Arial"/>
                <w:szCs w:val="24"/>
              </w:rPr>
            </w:pPr>
            <w:r w:rsidRPr="001B127A">
              <w:rPr>
                <w:rFonts w:ascii="Arial" w:hAnsi="Arial" w:cs="Arial"/>
                <w:szCs w:val="24"/>
              </w:rPr>
              <w:t>Numéro de votre équipe</w:t>
            </w:r>
          </w:p>
        </w:tc>
        <w:tc>
          <w:tcPr>
            <w:tcW w:w="5629" w:type="dxa"/>
            <w:gridSpan w:val="2"/>
          </w:tcPr>
          <w:p w14:paraId="0365810E" w14:textId="77777777" w:rsidR="00092D2E" w:rsidRPr="001B127A" w:rsidRDefault="00092D2E" w:rsidP="00E6047B">
            <w:pPr>
              <w:pStyle w:val="TableText"/>
              <w:spacing w:after="0"/>
              <w:ind w:left="86"/>
              <w:rPr>
                <w:rFonts w:ascii="Arial" w:hAnsi="Arial" w:cs="Arial"/>
                <w:szCs w:val="24"/>
              </w:rPr>
            </w:pPr>
          </w:p>
        </w:tc>
      </w:tr>
      <w:tr w:rsidR="005D1F38" w:rsidRPr="001B127A" w14:paraId="42268F99" w14:textId="77777777" w:rsidTr="00776F91">
        <w:tc>
          <w:tcPr>
            <w:tcW w:w="3119" w:type="dxa"/>
          </w:tcPr>
          <w:p w14:paraId="7B10329C" w14:textId="77777777" w:rsidR="005D1F38" w:rsidRPr="001B127A" w:rsidRDefault="005D1F38" w:rsidP="00E6047B">
            <w:pPr>
              <w:pStyle w:val="TableText"/>
              <w:spacing w:after="0"/>
              <w:ind w:left="86"/>
              <w:jc w:val="right"/>
              <w:rPr>
                <w:rFonts w:ascii="Arial" w:hAnsi="Arial" w:cs="Arial"/>
                <w:szCs w:val="24"/>
              </w:rPr>
            </w:pPr>
            <w:r w:rsidRPr="001B127A">
              <w:rPr>
                <w:rFonts w:ascii="Arial" w:hAnsi="Arial" w:cs="Arial"/>
                <w:szCs w:val="24"/>
              </w:rPr>
              <w:t>Chargé(e) de laboratoire</w:t>
            </w:r>
          </w:p>
        </w:tc>
        <w:tc>
          <w:tcPr>
            <w:tcW w:w="5629" w:type="dxa"/>
            <w:gridSpan w:val="2"/>
          </w:tcPr>
          <w:p w14:paraId="37729763" w14:textId="77777777" w:rsidR="005D1F38" w:rsidRPr="001B127A" w:rsidRDefault="005D1F38" w:rsidP="00E6047B">
            <w:pPr>
              <w:pStyle w:val="TableText"/>
              <w:spacing w:after="0"/>
              <w:ind w:left="86"/>
              <w:rPr>
                <w:rFonts w:ascii="Arial" w:hAnsi="Arial" w:cs="Arial"/>
                <w:szCs w:val="24"/>
              </w:rPr>
            </w:pPr>
          </w:p>
        </w:tc>
      </w:tr>
      <w:tr w:rsidR="00776F91" w:rsidRPr="001B127A" w14:paraId="7C94003F" w14:textId="77777777" w:rsidTr="00776F91">
        <w:tc>
          <w:tcPr>
            <w:tcW w:w="3119" w:type="dxa"/>
          </w:tcPr>
          <w:p w14:paraId="5C5FCA3B" w14:textId="77777777" w:rsidR="00776F91" w:rsidRPr="001B127A" w:rsidRDefault="00776F91" w:rsidP="00E6047B">
            <w:pPr>
              <w:pStyle w:val="TableText"/>
              <w:spacing w:after="0"/>
              <w:ind w:left="86"/>
              <w:jc w:val="right"/>
              <w:rPr>
                <w:rFonts w:ascii="Arial" w:hAnsi="Arial" w:cs="Arial"/>
                <w:szCs w:val="24"/>
              </w:rPr>
            </w:pPr>
            <w:r w:rsidRPr="001B127A">
              <w:rPr>
                <w:rFonts w:ascii="Arial" w:hAnsi="Arial" w:cs="Arial"/>
                <w:szCs w:val="24"/>
              </w:rPr>
              <w:t>Étudiant(s)</w:t>
            </w:r>
          </w:p>
        </w:tc>
        <w:tc>
          <w:tcPr>
            <w:tcW w:w="3260" w:type="dxa"/>
          </w:tcPr>
          <w:p w14:paraId="61DE179E" w14:textId="77777777" w:rsidR="00776F91" w:rsidRPr="001B127A" w:rsidRDefault="00382B22" w:rsidP="00E6047B">
            <w:pPr>
              <w:pStyle w:val="TableText"/>
              <w:spacing w:after="0"/>
              <w:ind w:left="86"/>
              <w:rPr>
                <w:rFonts w:ascii="Arial" w:hAnsi="Arial" w:cs="Arial"/>
                <w:i/>
                <w:szCs w:val="24"/>
              </w:rPr>
            </w:pPr>
            <w:r w:rsidRPr="001B127A">
              <w:rPr>
                <w:rFonts w:ascii="Arial" w:hAnsi="Arial" w:cs="Arial"/>
                <w:i/>
                <w:szCs w:val="24"/>
              </w:rPr>
              <w:t>[</w:t>
            </w:r>
            <w:r w:rsidR="00776F91" w:rsidRPr="001B127A">
              <w:rPr>
                <w:rFonts w:ascii="Arial" w:hAnsi="Arial" w:cs="Arial"/>
                <w:i/>
                <w:szCs w:val="24"/>
              </w:rPr>
              <w:t>Nom, Prénom</w:t>
            </w:r>
            <w:r w:rsidRPr="001B127A">
              <w:rPr>
                <w:rFonts w:ascii="Arial" w:hAnsi="Arial" w:cs="Arial"/>
                <w:i/>
                <w:szCs w:val="24"/>
              </w:rPr>
              <w:t>]</w:t>
            </w:r>
            <w:r w:rsidR="00776F91" w:rsidRPr="001B127A">
              <w:rPr>
                <w:rFonts w:ascii="Arial" w:hAnsi="Arial" w:cs="Arial"/>
                <w:i/>
                <w:szCs w:val="24"/>
              </w:rPr>
              <w:tab/>
            </w:r>
            <w:r w:rsidR="00776F91" w:rsidRPr="001B127A">
              <w:rPr>
                <w:rFonts w:ascii="Arial" w:hAnsi="Arial" w:cs="Arial"/>
                <w:i/>
                <w:szCs w:val="24"/>
              </w:rPr>
              <w:tab/>
            </w:r>
            <w:r w:rsidR="00776F91" w:rsidRPr="001B127A">
              <w:rPr>
                <w:rFonts w:ascii="Arial" w:hAnsi="Arial" w:cs="Arial"/>
                <w:i/>
                <w:szCs w:val="24"/>
              </w:rPr>
              <w:tab/>
            </w:r>
            <w:r w:rsidR="00776F91" w:rsidRPr="001B127A">
              <w:rPr>
                <w:rFonts w:ascii="Arial" w:hAnsi="Arial" w:cs="Arial"/>
                <w:i/>
                <w:szCs w:val="24"/>
              </w:rPr>
              <w:tab/>
            </w:r>
          </w:p>
          <w:p w14:paraId="203CEE9A" w14:textId="77777777" w:rsidR="00776F91" w:rsidRPr="001B127A" w:rsidRDefault="00382B22" w:rsidP="00776F91">
            <w:pPr>
              <w:pStyle w:val="TableText"/>
              <w:spacing w:after="0"/>
              <w:ind w:left="86"/>
              <w:rPr>
                <w:rFonts w:ascii="Arial" w:hAnsi="Arial" w:cs="Arial"/>
                <w:szCs w:val="24"/>
              </w:rPr>
            </w:pPr>
            <w:r w:rsidRPr="001B127A">
              <w:rPr>
                <w:rFonts w:ascii="Arial" w:hAnsi="Arial" w:cs="Arial"/>
                <w:i/>
                <w:szCs w:val="24"/>
              </w:rPr>
              <w:t>[</w:t>
            </w:r>
            <w:r w:rsidR="00776F91" w:rsidRPr="001B127A">
              <w:rPr>
                <w:rFonts w:ascii="Arial" w:hAnsi="Arial" w:cs="Arial"/>
                <w:i/>
                <w:szCs w:val="24"/>
              </w:rPr>
              <w:t>Nom, Prénom</w:t>
            </w:r>
            <w:r w:rsidRPr="001B127A">
              <w:rPr>
                <w:rFonts w:ascii="Arial" w:hAnsi="Arial" w:cs="Arial"/>
                <w:i/>
                <w:szCs w:val="24"/>
              </w:rPr>
              <w:t>]</w:t>
            </w:r>
            <w:r w:rsidR="00776F91" w:rsidRPr="001B127A">
              <w:rPr>
                <w:rFonts w:ascii="Arial" w:hAnsi="Arial" w:cs="Arial"/>
                <w:szCs w:val="24"/>
              </w:rPr>
              <w:tab/>
            </w:r>
            <w:r w:rsidR="00776F91" w:rsidRPr="001B127A">
              <w:rPr>
                <w:rFonts w:ascii="Arial" w:hAnsi="Arial" w:cs="Arial"/>
                <w:szCs w:val="24"/>
              </w:rPr>
              <w:tab/>
            </w:r>
            <w:r w:rsidR="00776F91" w:rsidRPr="001B127A">
              <w:rPr>
                <w:rFonts w:ascii="Arial" w:hAnsi="Arial" w:cs="Arial"/>
                <w:szCs w:val="24"/>
              </w:rPr>
              <w:tab/>
            </w:r>
            <w:r w:rsidR="00776F91" w:rsidRPr="001B127A">
              <w:rPr>
                <w:rFonts w:ascii="Arial" w:hAnsi="Arial" w:cs="Arial"/>
                <w:szCs w:val="24"/>
              </w:rPr>
              <w:tab/>
            </w:r>
          </w:p>
        </w:tc>
        <w:tc>
          <w:tcPr>
            <w:tcW w:w="2369" w:type="dxa"/>
          </w:tcPr>
          <w:p w14:paraId="5C9A5A7E" w14:textId="77777777" w:rsidR="00776F91" w:rsidRPr="001B127A" w:rsidRDefault="00382B22" w:rsidP="00E6047B">
            <w:pPr>
              <w:pStyle w:val="TableText"/>
              <w:spacing w:after="0"/>
              <w:ind w:left="86"/>
              <w:rPr>
                <w:rFonts w:ascii="Arial" w:hAnsi="Arial" w:cs="Arial"/>
                <w:i/>
                <w:szCs w:val="24"/>
              </w:rPr>
            </w:pPr>
            <w:r w:rsidRPr="001B127A">
              <w:rPr>
                <w:rFonts w:ascii="Arial" w:hAnsi="Arial" w:cs="Arial"/>
                <w:i/>
                <w:szCs w:val="24"/>
              </w:rPr>
              <w:t>[</w:t>
            </w:r>
            <w:r w:rsidR="00776F91" w:rsidRPr="001B127A">
              <w:rPr>
                <w:rFonts w:ascii="Arial" w:hAnsi="Arial" w:cs="Arial"/>
                <w:i/>
                <w:szCs w:val="24"/>
              </w:rPr>
              <w:t>Code permanent</w:t>
            </w:r>
            <w:r w:rsidRPr="001B127A">
              <w:rPr>
                <w:rFonts w:ascii="Arial" w:hAnsi="Arial" w:cs="Arial"/>
                <w:i/>
                <w:szCs w:val="24"/>
              </w:rPr>
              <w:t>]</w:t>
            </w:r>
          </w:p>
          <w:p w14:paraId="288E77BB" w14:textId="77777777" w:rsidR="00776F91" w:rsidRPr="001B127A" w:rsidRDefault="00382B22" w:rsidP="00E6047B">
            <w:pPr>
              <w:pStyle w:val="TableText"/>
              <w:spacing w:after="0"/>
              <w:ind w:left="86"/>
              <w:rPr>
                <w:rFonts w:ascii="Arial" w:hAnsi="Arial" w:cs="Arial"/>
                <w:szCs w:val="24"/>
              </w:rPr>
            </w:pPr>
            <w:r w:rsidRPr="001B127A">
              <w:rPr>
                <w:rFonts w:ascii="Arial" w:hAnsi="Arial" w:cs="Arial"/>
                <w:i/>
                <w:szCs w:val="24"/>
              </w:rPr>
              <w:t>[</w:t>
            </w:r>
            <w:r w:rsidR="00776F91" w:rsidRPr="001B127A">
              <w:rPr>
                <w:rFonts w:ascii="Arial" w:hAnsi="Arial" w:cs="Arial"/>
                <w:i/>
                <w:szCs w:val="24"/>
              </w:rPr>
              <w:t>Code permanent</w:t>
            </w:r>
            <w:r w:rsidRPr="001B127A">
              <w:rPr>
                <w:rFonts w:ascii="Arial" w:hAnsi="Arial" w:cs="Arial"/>
                <w:i/>
                <w:szCs w:val="24"/>
              </w:rPr>
              <w:t>]</w:t>
            </w:r>
          </w:p>
        </w:tc>
      </w:tr>
      <w:tr w:rsidR="005D1F38" w:rsidRPr="001B127A" w14:paraId="43A789B0" w14:textId="77777777" w:rsidTr="00776F91">
        <w:tc>
          <w:tcPr>
            <w:tcW w:w="3119" w:type="dxa"/>
          </w:tcPr>
          <w:p w14:paraId="54DA5D62" w14:textId="77777777" w:rsidR="005D1F38" w:rsidRPr="001B127A" w:rsidRDefault="005D1F38" w:rsidP="00E6047B">
            <w:pPr>
              <w:pStyle w:val="TableText"/>
              <w:spacing w:after="0"/>
              <w:ind w:left="86"/>
              <w:jc w:val="right"/>
              <w:rPr>
                <w:rFonts w:ascii="Arial" w:hAnsi="Arial" w:cs="Arial"/>
                <w:szCs w:val="24"/>
              </w:rPr>
            </w:pPr>
            <w:r w:rsidRPr="001B127A">
              <w:rPr>
                <w:rFonts w:ascii="Arial" w:hAnsi="Arial" w:cs="Arial"/>
                <w:szCs w:val="24"/>
              </w:rPr>
              <w:t>Date</w:t>
            </w:r>
          </w:p>
        </w:tc>
        <w:tc>
          <w:tcPr>
            <w:tcW w:w="5629" w:type="dxa"/>
            <w:gridSpan w:val="2"/>
          </w:tcPr>
          <w:p w14:paraId="583D530A" w14:textId="77777777" w:rsidR="005D1F38" w:rsidRPr="001B127A" w:rsidRDefault="005D1F38" w:rsidP="00E6047B">
            <w:pPr>
              <w:pStyle w:val="TableText"/>
              <w:spacing w:after="0"/>
              <w:ind w:left="86"/>
              <w:rPr>
                <w:rFonts w:ascii="Arial" w:hAnsi="Arial" w:cs="Arial"/>
                <w:szCs w:val="24"/>
              </w:rPr>
            </w:pPr>
          </w:p>
        </w:tc>
      </w:tr>
    </w:tbl>
    <w:p w14:paraId="0D5A03BA" w14:textId="77777777" w:rsidR="005D1F38" w:rsidRPr="001B127A" w:rsidRDefault="005D1F38" w:rsidP="00B06859">
      <w:pPr>
        <w:pBdr>
          <w:top w:val="single" w:sz="4" w:space="1" w:color="auto"/>
          <w:left w:val="single" w:sz="4" w:space="4" w:color="auto"/>
          <w:bottom w:val="single" w:sz="4" w:space="1" w:color="auto"/>
          <w:right w:val="single" w:sz="4" w:space="4" w:color="auto"/>
        </w:pBdr>
        <w:jc w:val="center"/>
        <w:rPr>
          <w:rFonts w:ascii="Arial" w:hAnsi="Arial" w:cs="Arial"/>
          <w:b/>
          <w:sz w:val="28"/>
          <w:szCs w:val="28"/>
          <w:lang w:val="fr-CA"/>
        </w:rPr>
      </w:pPr>
      <w:r w:rsidRPr="001B127A">
        <w:rPr>
          <w:rFonts w:ascii="Arial" w:hAnsi="Arial" w:cs="Arial"/>
          <w:lang w:val="fr-CA"/>
        </w:rPr>
        <w:br w:type="page"/>
      </w:r>
      <w:r w:rsidRPr="001B127A">
        <w:rPr>
          <w:rFonts w:ascii="Arial" w:hAnsi="Arial" w:cs="Arial"/>
          <w:b/>
          <w:sz w:val="28"/>
          <w:szCs w:val="28"/>
          <w:lang w:val="fr-CA"/>
        </w:rPr>
        <w:lastRenderedPageBreak/>
        <w:t xml:space="preserve">CONSIGNES </w:t>
      </w:r>
      <w:r w:rsidR="002A7929" w:rsidRPr="001B127A">
        <w:rPr>
          <w:rFonts w:ascii="Arial" w:hAnsi="Arial" w:cs="Arial"/>
          <w:b/>
          <w:sz w:val="28"/>
          <w:szCs w:val="28"/>
          <w:lang w:val="fr-CA"/>
        </w:rPr>
        <w:t>D’UTILISATION DU GAB</w:t>
      </w:r>
      <w:r w:rsidR="00E86144" w:rsidRPr="001B127A">
        <w:rPr>
          <w:rFonts w:ascii="Arial" w:hAnsi="Arial" w:cs="Arial"/>
          <w:b/>
          <w:sz w:val="28"/>
          <w:szCs w:val="28"/>
          <w:lang w:val="fr-CA"/>
        </w:rPr>
        <w:t>ARIT</w:t>
      </w:r>
    </w:p>
    <w:p w14:paraId="514DA16E" w14:textId="77777777" w:rsidR="005D1F38" w:rsidRPr="001B127A" w:rsidRDefault="00E86144" w:rsidP="005D1F38">
      <w:pPr>
        <w:pBdr>
          <w:top w:val="single" w:sz="4" w:space="1" w:color="auto"/>
          <w:left w:val="single" w:sz="4" w:space="4" w:color="auto"/>
          <w:bottom w:val="single" w:sz="4" w:space="1" w:color="auto"/>
          <w:right w:val="single" w:sz="4" w:space="4" w:color="auto"/>
        </w:pBdr>
        <w:jc w:val="both"/>
        <w:rPr>
          <w:rFonts w:ascii="Arial" w:hAnsi="Arial" w:cs="Arial"/>
          <w:lang w:val="fr-CA"/>
        </w:rPr>
      </w:pPr>
      <w:r w:rsidRPr="001B127A">
        <w:rPr>
          <w:rFonts w:ascii="Arial" w:hAnsi="Arial" w:cs="Arial"/>
          <w:lang w:val="fr-CA"/>
        </w:rPr>
        <w:t>1.</w:t>
      </w:r>
      <w:r w:rsidRPr="001B127A">
        <w:rPr>
          <w:rFonts w:ascii="Arial" w:hAnsi="Arial" w:cs="Arial"/>
          <w:lang w:val="fr-CA"/>
        </w:rPr>
        <w:tab/>
      </w:r>
      <w:r w:rsidR="005D1F38" w:rsidRPr="001B127A">
        <w:rPr>
          <w:rFonts w:ascii="Arial" w:hAnsi="Arial" w:cs="Arial"/>
          <w:lang w:val="fr-CA"/>
        </w:rPr>
        <w:t xml:space="preserve">Le format de ce document doit être respecté. </w:t>
      </w:r>
    </w:p>
    <w:p w14:paraId="2A36CEE8" w14:textId="77777777" w:rsidR="00501BB1" w:rsidRPr="001B127A" w:rsidRDefault="00E86144" w:rsidP="00841DC4">
      <w:pPr>
        <w:pBdr>
          <w:top w:val="single" w:sz="4" w:space="1" w:color="auto"/>
          <w:left w:val="single" w:sz="4" w:space="4" w:color="auto"/>
          <w:bottom w:val="single" w:sz="4" w:space="1" w:color="auto"/>
          <w:right w:val="single" w:sz="4" w:space="4" w:color="auto"/>
        </w:pBdr>
        <w:ind w:left="360" w:hanging="360"/>
        <w:jc w:val="both"/>
        <w:rPr>
          <w:rFonts w:ascii="Arial" w:hAnsi="Arial" w:cs="Arial"/>
          <w:lang w:val="fr-CA"/>
        </w:rPr>
      </w:pPr>
      <w:r w:rsidRPr="001B127A">
        <w:rPr>
          <w:rFonts w:ascii="Arial" w:hAnsi="Arial" w:cs="Arial"/>
          <w:lang w:val="fr-CA"/>
        </w:rPr>
        <w:t xml:space="preserve">2. </w:t>
      </w:r>
      <w:r w:rsidRPr="001B127A">
        <w:rPr>
          <w:rFonts w:ascii="Arial" w:hAnsi="Arial" w:cs="Arial"/>
          <w:lang w:val="fr-CA"/>
        </w:rPr>
        <w:tab/>
      </w:r>
      <w:r w:rsidR="005D1F38" w:rsidRPr="001B127A">
        <w:rPr>
          <w:rFonts w:ascii="Arial" w:hAnsi="Arial" w:cs="Arial"/>
          <w:lang w:val="fr-CA"/>
        </w:rPr>
        <w:t>Remplissez c</w:t>
      </w:r>
      <w:r w:rsidR="00501BB1" w:rsidRPr="001B127A">
        <w:rPr>
          <w:rFonts w:ascii="Arial" w:hAnsi="Arial" w:cs="Arial"/>
          <w:lang w:val="fr-CA"/>
        </w:rPr>
        <w:t>omplètement l'</w:t>
      </w:r>
      <w:r w:rsidR="00177FAD" w:rsidRPr="001B127A">
        <w:rPr>
          <w:rFonts w:ascii="Arial" w:hAnsi="Arial" w:cs="Arial"/>
          <w:lang w:val="fr-CA"/>
        </w:rPr>
        <w:t>entête</w:t>
      </w:r>
      <w:r w:rsidR="00501BB1" w:rsidRPr="001B127A">
        <w:rPr>
          <w:rFonts w:ascii="Arial" w:hAnsi="Arial" w:cs="Arial"/>
          <w:lang w:val="fr-CA"/>
        </w:rPr>
        <w:t xml:space="preserve"> précédent ainsi que toutes les sections du gabarit.</w:t>
      </w:r>
      <w:r w:rsidR="00841DC4" w:rsidRPr="001B127A">
        <w:rPr>
          <w:rFonts w:ascii="Arial" w:hAnsi="Arial" w:cs="Arial"/>
          <w:lang w:val="fr-CA"/>
        </w:rPr>
        <w:t xml:space="preserve">  Effacez tout le texte provenant du gabarit et remplacez le par votre texte.</w:t>
      </w:r>
      <w:r w:rsidR="009252B2" w:rsidRPr="001B127A">
        <w:rPr>
          <w:rFonts w:ascii="Arial" w:hAnsi="Arial" w:cs="Arial"/>
          <w:lang w:val="fr-CA"/>
        </w:rPr>
        <w:t xml:space="preserve">  Changer la police pour retirer les italiques.</w:t>
      </w:r>
    </w:p>
    <w:p w14:paraId="13AC5ADF" w14:textId="77777777" w:rsidR="005D1F38" w:rsidRPr="001B127A" w:rsidRDefault="00E86144" w:rsidP="005D1F38">
      <w:pPr>
        <w:pBdr>
          <w:top w:val="single" w:sz="4" w:space="1" w:color="auto"/>
          <w:left w:val="single" w:sz="4" w:space="4" w:color="auto"/>
          <w:bottom w:val="single" w:sz="4" w:space="1" w:color="auto"/>
          <w:right w:val="single" w:sz="4" w:space="4" w:color="auto"/>
        </w:pBdr>
        <w:jc w:val="both"/>
        <w:rPr>
          <w:rFonts w:ascii="Arial" w:hAnsi="Arial" w:cs="Arial"/>
          <w:lang w:val="fr-CA"/>
        </w:rPr>
      </w:pPr>
      <w:r w:rsidRPr="001B127A">
        <w:rPr>
          <w:rFonts w:ascii="Arial" w:hAnsi="Arial" w:cs="Arial"/>
          <w:lang w:val="fr-CA"/>
        </w:rPr>
        <w:t>3.</w:t>
      </w:r>
      <w:r w:rsidRPr="001B127A">
        <w:rPr>
          <w:rFonts w:ascii="Arial" w:hAnsi="Arial" w:cs="Arial"/>
          <w:lang w:val="fr-CA"/>
        </w:rPr>
        <w:tab/>
      </w:r>
      <w:r w:rsidR="00501BB1" w:rsidRPr="001B127A">
        <w:rPr>
          <w:rFonts w:ascii="Arial" w:hAnsi="Arial" w:cs="Arial"/>
          <w:lang w:val="fr-CA"/>
        </w:rPr>
        <w:t>Ne modifiez pas à la grille de correction.</w:t>
      </w:r>
    </w:p>
    <w:p w14:paraId="5626E684" w14:textId="77777777" w:rsidR="005D1F38" w:rsidRPr="001B127A" w:rsidRDefault="00E86144" w:rsidP="00B06859">
      <w:pPr>
        <w:pBdr>
          <w:top w:val="single" w:sz="4" w:space="1" w:color="auto"/>
          <w:left w:val="single" w:sz="4" w:space="4" w:color="auto"/>
          <w:bottom w:val="single" w:sz="4" w:space="1" w:color="auto"/>
          <w:right w:val="single" w:sz="4" w:space="4" w:color="auto"/>
        </w:pBdr>
        <w:ind w:left="360" w:hanging="360"/>
        <w:jc w:val="both"/>
        <w:rPr>
          <w:rFonts w:ascii="Arial" w:hAnsi="Arial" w:cs="Arial"/>
          <w:lang w:val="fr-CA"/>
        </w:rPr>
      </w:pPr>
      <w:r w:rsidRPr="001B127A">
        <w:rPr>
          <w:rFonts w:ascii="Arial" w:hAnsi="Arial" w:cs="Arial"/>
          <w:lang w:val="fr-CA"/>
        </w:rPr>
        <w:t>4.</w:t>
      </w:r>
      <w:r w:rsidRPr="001B127A">
        <w:rPr>
          <w:rFonts w:ascii="Arial" w:hAnsi="Arial" w:cs="Arial"/>
          <w:lang w:val="fr-CA"/>
        </w:rPr>
        <w:tab/>
      </w:r>
      <w:r w:rsidR="005D1F38" w:rsidRPr="001B127A">
        <w:rPr>
          <w:rFonts w:ascii="Arial" w:hAnsi="Arial" w:cs="Arial"/>
          <w:lang w:val="fr-CA"/>
        </w:rPr>
        <w:t>Ne modifiez ni l’ordre ni les titres des sections, n'omettez aucune section.</w:t>
      </w:r>
      <w:r w:rsidR="0075135F" w:rsidRPr="001B127A">
        <w:rPr>
          <w:rFonts w:ascii="Arial" w:hAnsi="Arial" w:cs="Arial"/>
          <w:lang w:val="fr-CA"/>
        </w:rPr>
        <w:t xml:space="preserve">  Vous pouvez reformater les titres si vous voulez utiliser une table des matières et créer des sous-titres pour les sous-sections de votre travail (fortement suggéré).</w:t>
      </w:r>
    </w:p>
    <w:p w14:paraId="2D663710" w14:textId="77777777" w:rsidR="00E86144" w:rsidRPr="001B127A" w:rsidRDefault="00E86144" w:rsidP="00E86144">
      <w:pPr>
        <w:pBdr>
          <w:top w:val="single" w:sz="4" w:space="1" w:color="auto"/>
          <w:left w:val="single" w:sz="4" w:space="4" w:color="auto"/>
          <w:bottom w:val="single" w:sz="4" w:space="1" w:color="auto"/>
          <w:right w:val="single" w:sz="4" w:space="4" w:color="auto"/>
        </w:pBdr>
        <w:jc w:val="both"/>
        <w:rPr>
          <w:rFonts w:ascii="Arial" w:hAnsi="Arial" w:cs="Arial"/>
          <w:b/>
          <w:lang w:val="fr-CA"/>
        </w:rPr>
      </w:pPr>
      <w:r w:rsidRPr="001B127A">
        <w:rPr>
          <w:rFonts w:ascii="Arial" w:hAnsi="Arial" w:cs="Arial"/>
          <w:lang w:val="fr-CA"/>
        </w:rPr>
        <w:t xml:space="preserve">5. </w:t>
      </w:r>
      <w:r w:rsidRPr="001B127A">
        <w:rPr>
          <w:rFonts w:ascii="Arial" w:hAnsi="Arial" w:cs="Arial"/>
          <w:lang w:val="fr-CA"/>
        </w:rPr>
        <w:tab/>
      </w:r>
      <w:r w:rsidRPr="001B127A">
        <w:rPr>
          <w:rFonts w:ascii="Arial" w:hAnsi="Arial" w:cs="Arial"/>
          <w:b/>
          <w:lang w:val="fr-CA"/>
        </w:rPr>
        <w:t>Retirez cette page-ci pour la remise mais laissez la grille de correction.</w:t>
      </w:r>
    </w:p>
    <w:p w14:paraId="455B23E0" w14:textId="77777777" w:rsidR="00E86144" w:rsidRPr="001B127A" w:rsidRDefault="00E86144" w:rsidP="005D1F38">
      <w:pPr>
        <w:rPr>
          <w:rFonts w:ascii="Arial" w:hAnsi="Arial" w:cs="Arial"/>
          <w:lang w:val="fr-CA"/>
        </w:rPr>
      </w:pPr>
    </w:p>
    <w:p w14:paraId="547C11A7" w14:textId="77777777" w:rsidR="005D1F38" w:rsidRPr="001B127A" w:rsidRDefault="00E86144" w:rsidP="00B06859">
      <w:pPr>
        <w:pBdr>
          <w:top w:val="single" w:sz="4" w:space="1" w:color="auto"/>
          <w:left w:val="single" w:sz="4" w:space="4" w:color="auto"/>
          <w:bottom w:val="single" w:sz="4" w:space="1" w:color="auto"/>
          <w:right w:val="single" w:sz="4" w:space="4" w:color="auto"/>
        </w:pBdr>
        <w:jc w:val="center"/>
        <w:rPr>
          <w:rFonts w:ascii="Arial" w:hAnsi="Arial" w:cs="Arial"/>
          <w:b/>
          <w:sz w:val="28"/>
          <w:szCs w:val="28"/>
          <w:lang w:val="fr-CA"/>
        </w:rPr>
      </w:pPr>
      <w:r w:rsidRPr="001B127A">
        <w:rPr>
          <w:rFonts w:ascii="Arial" w:hAnsi="Arial" w:cs="Arial"/>
          <w:b/>
          <w:sz w:val="28"/>
          <w:szCs w:val="28"/>
          <w:lang w:val="fr-CA"/>
        </w:rPr>
        <w:t>CONSIGNES POUR LA RÉDACTION DE RAPPORTS</w:t>
      </w:r>
    </w:p>
    <w:p w14:paraId="36BE263C" w14:textId="77777777" w:rsidR="005D1F38" w:rsidRPr="001B127A" w:rsidRDefault="005D1F38" w:rsidP="005D1F38">
      <w:pPr>
        <w:pBdr>
          <w:top w:val="single" w:sz="4" w:space="1" w:color="auto"/>
          <w:left w:val="single" w:sz="4" w:space="4" w:color="auto"/>
          <w:bottom w:val="single" w:sz="4" w:space="1" w:color="auto"/>
          <w:right w:val="single" w:sz="4" w:space="4" w:color="auto"/>
        </w:pBdr>
        <w:jc w:val="both"/>
        <w:rPr>
          <w:rFonts w:ascii="Arial" w:hAnsi="Arial" w:cs="Arial"/>
          <w:lang w:val="fr-CA"/>
        </w:rPr>
      </w:pPr>
      <w:r w:rsidRPr="001B127A">
        <w:rPr>
          <w:rFonts w:ascii="Arial" w:hAnsi="Arial" w:cs="Arial"/>
          <w:lang w:val="fr-CA"/>
        </w:rPr>
        <w:t>Voici quelques points pour vous aider à rédiger de bons rapports.</w:t>
      </w:r>
    </w:p>
    <w:p w14:paraId="37CD9B39" w14:textId="77777777" w:rsidR="00E86144" w:rsidRPr="001B127A" w:rsidRDefault="00053689" w:rsidP="00E86144">
      <w:pPr>
        <w:numPr>
          <w:ilvl w:val="0"/>
          <w:numId w:val="24"/>
        </w:numPr>
        <w:pBdr>
          <w:top w:val="single" w:sz="4" w:space="1" w:color="auto"/>
          <w:left w:val="single" w:sz="4" w:space="4" w:color="auto"/>
          <w:bottom w:val="single" w:sz="4" w:space="1" w:color="auto"/>
          <w:right w:val="single" w:sz="4" w:space="4" w:color="auto"/>
        </w:pBdr>
        <w:jc w:val="both"/>
        <w:rPr>
          <w:rFonts w:ascii="Arial" w:hAnsi="Arial" w:cs="Arial"/>
          <w:lang w:val="fr-CA"/>
        </w:rPr>
      </w:pPr>
      <w:r w:rsidRPr="001B127A">
        <w:rPr>
          <w:rFonts w:ascii="Arial" w:hAnsi="Arial" w:cs="Arial"/>
          <w:lang w:val="fr-CA"/>
        </w:rPr>
        <w:t>Rédaction et orthographe</w:t>
      </w:r>
      <w:r w:rsidR="008E4E04" w:rsidRPr="001B127A">
        <w:rPr>
          <w:rFonts w:ascii="Arial" w:hAnsi="Arial" w:cs="Arial"/>
          <w:lang w:val="fr-CA"/>
        </w:rPr>
        <w:t>:</w:t>
      </w:r>
      <w:r w:rsidR="005D1F38" w:rsidRPr="001B127A">
        <w:rPr>
          <w:rFonts w:ascii="Arial" w:hAnsi="Arial" w:cs="Arial"/>
          <w:lang w:val="fr-CA"/>
        </w:rPr>
        <w:t xml:space="preserve"> </w:t>
      </w:r>
      <w:r w:rsidR="00397B6C" w:rsidRPr="001B127A">
        <w:rPr>
          <w:rFonts w:ascii="Arial" w:hAnsi="Arial" w:cs="Arial"/>
          <w:lang w:val="fr-CA"/>
        </w:rPr>
        <w:t>Vous serez pénalisés pour les</w:t>
      </w:r>
      <w:r w:rsidR="005D1F38" w:rsidRPr="001B127A">
        <w:rPr>
          <w:rFonts w:ascii="Arial" w:hAnsi="Arial" w:cs="Arial"/>
          <w:lang w:val="fr-CA"/>
        </w:rPr>
        <w:t xml:space="preserve"> fautes de frappe, d</w:t>
      </w:r>
      <w:r w:rsidR="00397B6C" w:rsidRPr="001B127A">
        <w:rPr>
          <w:rFonts w:ascii="Arial" w:hAnsi="Arial" w:cs="Arial"/>
          <w:lang w:val="fr-CA"/>
        </w:rPr>
        <w:t>'orthographe, de grammaire et de rédaction (</w:t>
      </w:r>
      <w:r w:rsidR="005D1F38" w:rsidRPr="001B127A">
        <w:rPr>
          <w:rFonts w:ascii="Arial" w:hAnsi="Arial" w:cs="Arial"/>
          <w:lang w:val="fr-CA"/>
        </w:rPr>
        <w:t>phrases trop longues, tournures maladroites ou embrouillées, texte incompréhensible</w:t>
      </w:r>
      <w:r w:rsidR="00397B6C" w:rsidRPr="001B127A">
        <w:rPr>
          <w:rFonts w:ascii="Arial" w:hAnsi="Arial" w:cs="Arial"/>
          <w:lang w:val="fr-CA"/>
        </w:rPr>
        <w:t>)</w:t>
      </w:r>
      <w:r w:rsidR="005D1F38" w:rsidRPr="001B127A">
        <w:rPr>
          <w:rFonts w:ascii="Arial" w:hAnsi="Arial" w:cs="Arial"/>
          <w:lang w:val="fr-CA"/>
        </w:rPr>
        <w:t>. Relisez vous avant de livrer!</w:t>
      </w:r>
    </w:p>
    <w:p w14:paraId="65C8A1DC" w14:textId="77777777" w:rsidR="00E86144" w:rsidRPr="001B127A" w:rsidRDefault="00053689" w:rsidP="00E86144">
      <w:pPr>
        <w:numPr>
          <w:ilvl w:val="0"/>
          <w:numId w:val="24"/>
        </w:numPr>
        <w:pBdr>
          <w:top w:val="single" w:sz="4" w:space="1" w:color="auto"/>
          <w:left w:val="single" w:sz="4" w:space="4" w:color="auto"/>
          <w:bottom w:val="single" w:sz="4" w:space="1" w:color="auto"/>
          <w:right w:val="single" w:sz="4" w:space="4" w:color="auto"/>
        </w:pBdr>
        <w:jc w:val="both"/>
        <w:rPr>
          <w:rFonts w:ascii="Arial" w:hAnsi="Arial" w:cs="Arial"/>
          <w:lang w:val="fr-CA"/>
        </w:rPr>
      </w:pPr>
      <w:r w:rsidRPr="001B127A">
        <w:rPr>
          <w:rFonts w:ascii="Arial" w:hAnsi="Arial" w:cs="Arial"/>
          <w:lang w:val="fr-CA"/>
        </w:rPr>
        <w:t>Figures et tables</w:t>
      </w:r>
      <w:r w:rsidR="005D1F38" w:rsidRPr="001B127A">
        <w:rPr>
          <w:rFonts w:ascii="Arial" w:hAnsi="Arial" w:cs="Arial"/>
          <w:lang w:val="fr-CA"/>
        </w:rPr>
        <w:t xml:space="preserve">: </w:t>
      </w:r>
      <w:r w:rsidR="00397B6C" w:rsidRPr="001B127A">
        <w:rPr>
          <w:rFonts w:ascii="Arial" w:hAnsi="Arial" w:cs="Arial"/>
          <w:lang w:val="fr-CA"/>
        </w:rPr>
        <w:t xml:space="preserve">Ne mettez </w:t>
      </w:r>
      <w:r w:rsidR="005D1F38" w:rsidRPr="001B127A">
        <w:rPr>
          <w:rFonts w:ascii="Arial" w:hAnsi="Arial" w:cs="Arial"/>
          <w:lang w:val="fr-CA"/>
        </w:rPr>
        <w:t xml:space="preserve">pas de figures ou de tables dans la section introduction ni dans la section interprétation et discussion. </w:t>
      </w:r>
      <w:r w:rsidR="00397B6C" w:rsidRPr="001B127A">
        <w:rPr>
          <w:rFonts w:ascii="Arial" w:hAnsi="Arial" w:cs="Arial"/>
          <w:lang w:val="fr-CA"/>
        </w:rPr>
        <w:t>Utilisez toujours des légendes détaillées et référez à chaque figure ou table dans le texte du rapport</w:t>
      </w:r>
      <w:r w:rsidR="005D1F38" w:rsidRPr="001B127A">
        <w:rPr>
          <w:rFonts w:ascii="Arial" w:hAnsi="Arial" w:cs="Arial"/>
          <w:lang w:val="fr-CA"/>
        </w:rPr>
        <w:t>.</w:t>
      </w:r>
      <w:r w:rsidR="008E4E04" w:rsidRPr="001B127A">
        <w:rPr>
          <w:rFonts w:ascii="Arial" w:hAnsi="Arial" w:cs="Arial"/>
          <w:lang w:val="fr-CA"/>
        </w:rPr>
        <w:t xml:space="preserve">  Les figures et tables ne remplacent pas le texte, elles le complètent.</w:t>
      </w:r>
    </w:p>
    <w:p w14:paraId="5CF6720D" w14:textId="51432EF5" w:rsidR="00E86144" w:rsidRPr="001B127A" w:rsidRDefault="00053689" w:rsidP="00E86144">
      <w:pPr>
        <w:numPr>
          <w:ilvl w:val="0"/>
          <w:numId w:val="24"/>
        </w:numPr>
        <w:pBdr>
          <w:top w:val="single" w:sz="4" w:space="1" w:color="auto"/>
          <w:left w:val="single" w:sz="4" w:space="4" w:color="auto"/>
          <w:bottom w:val="single" w:sz="4" w:space="1" w:color="auto"/>
          <w:right w:val="single" w:sz="4" w:space="4" w:color="auto"/>
        </w:pBdr>
        <w:jc w:val="both"/>
        <w:rPr>
          <w:rFonts w:ascii="Arial" w:hAnsi="Arial" w:cs="Arial"/>
          <w:lang w:val="fr-CA"/>
        </w:rPr>
      </w:pPr>
      <w:r w:rsidRPr="001B127A">
        <w:rPr>
          <w:rFonts w:ascii="Arial" w:hAnsi="Arial" w:cs="Arial"/>
          <w:lang w:val="fr-CA"/>
        </w:rPr>
        <w:t>Sur le contenu</w:t>
      </w:r>
      <w:r w:rsidR="008E4E04" w:rsidRPr="001B127A">
        <w:rPr>
          <w:rFonts w:ascii="Arial" w:hAnsi="Arial" w:cs="Arial"/>
          <w:lang w:val="fr-CA"/>
        </w:rPr>
        <w:t>: T</w:t>
      </w:r>
      <w:r w:rsidR="005D1F38" w:rsidRPr="001B127A">
        <w:rPr>
          <w:rFonts w:ascii="Arial" w:hAnsi="Arial" w:cs="Arial"/>
          <w:lang w:val="fr-CA"/>
        </w:rPr>
        <w:t xml:space="preserve">out </w:t>
      </w:r>
      <w:r w:rsidR="008E4E04" w:rsidRPr="001B127A">
        <w:rPr>
          <w:rFonts w:ascii="Arial" w:hAnsi="Arial" w:cs="Arial"/>
          <w:lang w:val="fr-CA"/>
        </w:rPr>
        <w:t>ce que vous écrivez doit être</w:t>
      </w:r>
      <w:r w:rsidR="005D1F38" w:rsidRPr="001B127A">
        <w:rPr>
          <w:rFonts w:ascii="Arial" w:hAnsi="Arial" w:cs="Arial"/>
          <w:lang w:val="fr-CA"/>
        </w:rPr>
        <w:t xml:space="preserve"> objectif (neutre, non biaisé par d</w:t>
      </w:r>
      <w:r w:rsidR="008E4E04" w:rsidRPr="001B127A">
        <w:rPr>
          <w:rFonts w:ascii="Arial" w:hAnsi="Arial" w:cs="Arial"/>
          <w:lang w:val="fr-CA"/>
        </w:rPr>
        <w:t>es préférences personnelles),</w:t>
      </w:r>
      <w:r w:rsidR="00364A2E" w:rsidRPr="001B127A">
        <w:rPr>
          <w:rFonts w:ascii="Arial" w:hAnsi="Arial" w:cs="Arial"/>
          <w:lang w:val="fr-CA"/>
        </w:rPr>
        <w:t xml:space="preserve"> justifié (par des résultats et</w:t>
      </w:r>
      <w:r w:rsidR="005D1F38" w:rsidRPr="001B127A">
        <w:rPr>
          <w:rFonts w:ascii="Arial" w:hAnsi="Arial" w:cs="Arial"/>
          <w:lang w:val="fr-CA"/>
        </w:rPr>
        <w:t xml:space="preserve"> des faits) </w:t>
      </w:r>
      <w:r w:rsidR="00364A2E" w:rsidRPr="001B127A">
        <w:rPr>
          <w:rFonts w:ascii="Arial" w:hAnsi="Arial" w:cs="Arial"/>
          <w:lang w:val="fr-CA"/>
        </w:rPr>
        <w:t>et informatif (clair et sans redondance</w:t>
      </w:r>
      <w:r w:rsidR="005D1F38" w:rsidRPr="001B127A">
        <w:rPr>
          <w:rFonts w:ascii="Arial" w:hAnsi="Arial" w:cs="Arial"/>
          <w:lang w:val="fr-CA"/>
        </w:rPr>
        <w:t>).</w:t>
      </w:r>
      <w:r w:rsidR="008A1220" w:rsidRPr="001B127A">
        <w:rPr>
          <w:rFonts w:ascii="Arial" w:hAnsi="Arial" w:cs="Arial"/>
          <w:lang w:val="fr-CA"/>
        </w:rPr>
        <w:t xml:space="preserve"> Soyez bref!  Le rapport ne doit pas nécessairement être volumineux, allez droit au but sans négliger de mettre le lecteur en contexte. </w:t>
      </w:r>
    </w:p>
    <w:p w14:paraId="75824399" w14:textId="77777777" w:rsidR="00E86144" w:rsidRPr="001B127A" w:rsidRDefault="00053689" w:rsidP="00E86144">
      <w:pPr>
        <w:numPr>
          <w:ilvl w:val="0"/>
          <w:numId w:val="24"/>
        </w:numPr>
        <w:pBdr>
          <w:top w:val="single" w:sz="4" w:space="1" w:color="auto"/>
          <w:left w:val="single" w:sz="4" w:space="4" w:color="auto"/>
          <w:bottom w:val="single" w:sz="4" w:space="1" w:color="auto"/>
          <w:right w:val="single" w:sz="4" w:space="4" w:color="auto"/>
        </w:pBdr>
        <w:jc w:val="both"/>
        <w:rPr>
          <w:rFonts w:ascii="Arial" w:hAnsi="Arial" w:cs="Arial"/>
          <w:lang w:val="fr-CA"/>
        </w:rPr>
      </w:pPr>
      <w:r w:rsidRPr="001B127A">
        <w:rPr>
          <w:rFonts w:ascii="Arial" w:hAnsi="Arial" w:cs="Arial"/>
          <w:lang w:val="fr-CA"/>
        </w:rPr>
        <w:t>Style</w:t>
      </w:r>
      <w:r w:rsidR="005D1F38" w:rsidRPr="001B127A">
        <w:rPr>
          <w:rFonts w:ascii="Arial" w:hAnsi="Arial" w:cs="Arial"/>
          <w:lang w:val="fr-CA"/>
        </w:rPr>
        <w:t xml:space="preserve">: évitez le "je" et les tournures informelles du langage parlé. </w:t>
      </w:r>
      <w:r w:rsidRPr="001B127A">
        <w:rPr>
          <w:rFonts w:ascii="Arial" w:hAnsi="Arial" w:cs="Arial"/>
          <w:lang w:val="fr-CA"/>
        </w:rPr>
        <w:t>Utilisez plutôt une tournure impersonnelle i.e. « Il a été observé » plutôt que « nous avons observé ».</w:t>
      </w:r>
    </w:p>
    <w:p w14:paraId="21682D7C" w14:textId="77777777" w:rsidR="005D1F38" w:rsidRPr="001B127A" w:rsidRDefault="00841DC4" w:rsidP="00E86144">
      <w:pPr>
        <w:pBdr>
          <w:top w:val="single" w:sz="4" w:space="1" w:color="auto"/>
          <w:left w:val="single" w:sz="4" w:space="4" w:color="auto"/>
          <w:bottom w:val="single" w:sz="4" w:space="1" w:color="auto"/>
          <w:right w:val="single" w:sz="4" w:space="4" w:color="auto"/>
        </w:pBdr>
        <w:ind w:left="360" w:hanging="360"/>
        <w:jc w:val="both"/>
        <w:rPr>
          <w:rFonts w:ascii="Arial" w:hAnsi="Arial" w:cs="Arial"/>
          <w:lang w:val="fr-CA"/>
        </w:rPr>
      </w:pPr>
      <w:r w:rsidRPr="001B127A">
        <w:rPr>
          <w:rFonts w:ascii="Arial" w:hAnsi="Arial" w:cs="Arial"/>
          <w:lang w:val="fr-CA"/>
        </w:rPr>
        <w:t>5</w:t>
      </w:r>
      <w:r w:rsidR="00E86144" w:rsidRPr="001B127A">
        <w:rPr>
          <w:rFonts w:ascii="Arial" w:hAnsi="Arial" w:cs="Arial"/>
          <w:lang w:val="fr-CA"/>
        </w:rPr>
        <w:t>.</w:t>
      </w:r>
      <w:r w:rsidR="00E86144" w:rsidRPr="001B127A">
        <w:rPr>
          <w:rFonts w:ascii="Arial" w:hAnsi="Arial" w:cs="Arial"/>
          <w:lang w:val="fr-CA"/>
        </w:rPr>
        <w:tab/>
        <w:t>Citez vos sources, c'est à dire mentionnez explicitement l'origine de vos idées, algorithmes, exemples, figures, etc., et ce quelle que soit la langue d'origine.</w:t>
      </w:r>
    </w:p>
    <w:p w14:paraId="34A5ACEA" w14:textId="77777777" w:rsidR="00D9130A" w:rsidRPr="001B127A" w:rsidRDefault="005D1F38" w:rsidP="005D1F38">
      <w:pPr>
        <w:jc w:val="center"/>
        <w:rPr>
          <w:rFonts w:ascii="Arial" w:hAnsi="Arial" w:cs="Arial"/>
          <w:b/>
          <w:sz w:val="28"/>
          <w:szCs w:val="28"/>
          <w:lang w:val="fr-CA"/>
        </w:rPr>
      </w:pPr>
      <w:r w:rsidRPr="001B127A">
        <w:rPr>
          <w:rFonts w:ascii="Arial" w:hAnsi="Arial" w:cs="Arial"/>
          <w:b/>
          <w:sz w:val="28"/>
          <w:szCs w:val="28"/>
          <w:lang w:val="fr-CA"/>
        </w:rPr>
        <w:br w:type="page"/>
      </w:r>
      <w:r w:rsidR="00D9130A" w:rsidRPr="001B127A">
        <w:rPr>
          <w:rFonts w:ascii="Arial" w:hAnsi="Arial" w:cs="Arial"/>
          <w:b/>
          <w:sz w:val="28"/>
          <w:szCs w:val="28"/>
          <w:lang w:val="fr-CA"/>
        </w:rPr>
        <w:t>GRILLE DE CORRECTION</w:t>
      </w:r>
      <w:r w:rsidR="00192237" w:rsidRPr="001B127A">
        <w:rPr>
          <w:rFonts w:ascii="Arial" w:hAnsi="Arial" w:cs="Arial"/>
          <w:b/>
          <w:sz w:val="28"/>
          <w:szCs w:val="28"/>
          <w:lang w:val="fr-CA"/>
        </w:rPr>
        <w:t xml:space="preserve"> DU RAPPORT</w:t>
      </w:r>
    </w:p>
    <w:p w14:paraId="52E74FB1" w14:textId="77777777" w:rsidR="00D9130A" w:rsidRPr="001B127A" w:rsidRDefault="00D9130A">
      <w:pPr>
        <w:jc w:val="center"/>
        <w:rPr>
          <w:rFonts w:ascii="Arial" w:hAnsi="Arial" w:cs="Arial"/>
          <w:b/>
          <w:sz w:val="28"/>
          <w:szCs w:val="28"/>
          <w:lang w:val="fr-CA"/>
        </w:rPr>
      </w:pPr>
    </w:p>
    <w:p w14:paraId="0EE92C78" w14:textId="77777777" w:rsidR="00B67498" w:rsidRPr="001B127A" w:rsidRDefault="00B67498" w:rsidP="00B67498">
      <w:pPr>
        <w:rPr>
          <w:lang w:val="fr-CA"/>
        </w:rPr>
      </w:pPr>
    </w:p>
    <w:tbl>
      <w:tblPr>
        <w:tblStyle w:val="LightList-Accent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7038"/>
        <w:gridCol w:w="867"/>
        <w:gridCol w:w="867"/>
      </w:tblGrid>
      <w:tr w:rsidR="008E24CF" w:rsidRPr="001B127A" w14:paraId="2A2CC5D0" w14:textId="77777777" w:rsidTr="00233067">
        <w:trPr>
          <w:cnfStyle w:val="000000100000" w:firstRow="0" w:lastRow="0" w:firstColumn="0" w:lastColumn="0" w:oddVBand="0" w:evenVBand="0" w:oddHBand="1" w:evenHBand="0" w:firstRowFirstColumn="0" w:firstRowLastColumn="0" w:lastRowFirstColumn="0" w:lastRowLastColumn="0"/>
          <w:trHeight w:val="481"/>
        </w:trPr>
        <w:tc>
          <w:tcPr>
            <w:cnfStyle w:val="000010000000" w:firstRow="0" w:lastRow="0" w:firstColumn="0" w:lastColumn="0" w:oddVBand="1" w:evenVBand="0" w:oddHBand="0" w:evenHBand="0" w:firstRowFirstColumn="0" w:firstRowLastColumn="0" w:lastRowFirstColumn="0" w:lastRowLastColumn="0"/>
            <w:tcW w:w="7038" w:type="dxa"/>
            <w:tcBorders>
              <w:top w:val="double" w:sz="4" w:space="0" w:color="auto"/>
              <w:left w:val="none" w:sz="0" w:space="0" w:color="auto"/>
              <w:bottom w:val="none" w:sz="0" w:space="0" w:color="auto"/>
              <w:right w:val="none" w:sz="0" w:space="0" w:color="auto"/>
            </w:tcBorders>
            <w:vAlign w:val="center"/>
          </w:tcPr>
          <w:p w14:paraId="225BB20A" w14:textId="512E5281" w:rsidR="008E24CF" w:rsidRPr="001B127A" w:rsidRDefault="00D660FD" w:rsidP="00514E71">
            <w:pPr>
              <w:pStyle w:val="BodyText"/>
              <w:spacing w:after="0"/>
              <w:rPr>
                <w:rFonts w:ascii="Arial" w:hAnsi="Arial" w:cs="Arial"/>
                <w:sz w:val="22"/>
              </w:rPr>
            </w:pPr>
            <w:r w:rsidRPr="001B127A">
              <w:rPr>
                <w:rFonts w:ascii="Arial" w:hAnsi="Arial" w:cs="Arial"/>
                <w:sz w:val="22"/>
              </w:rPr>
              <w:t>Description de l’application</w:t>
            </w:r>
          </w:p>
        </w:tc>
        <w:tc>
          <w:tcPr>
            <w:tcW w:w="867" w:type="dxa"/>
            <w:tcBorders>
              <w:top w:val="double" w:sz="4" w:space="0" w:color="auto"/>
              <w:bottom w:val="none" w:sz="0" w:space="0" w:color="auto"/>
            </w:tcBorders>
          </w:tcPr>
          <w:p w14:paraId="0D162032" w14:textId="77777777" w:rsidR="008E24CF" w:rsidRPr="001B127A" w:rsidRDefault="008E24CF" w:rsidP="008E24CF">
            <w:pPr>
              <w:pStyle w:val="BodyText"/>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top w:val="double" w:sz="4" w:space="0" w:color="auto"/>
              <w:left w:val="none" w:sz="0" w:space="0" w:color="auto"/>
              <w:bottom w:val="none" w:sz="0" w:space="0" w:color="auto"/>
              <w:right w:val="none" w:sz="0" w:space="0" w:color="auto"/>
            </w:tcBorders>
            <w:vAlign w:val="center"/>
          </w:tcPr>
          <w:p w14:paraId="091C9FD8" w14:textId="446A08B3" w:rsidR="008E24CF" w:rsidRPr="001B127A" w:rsidRDefault="00D660FD" w:rsidP="00514E71">
            <w:pPr>
              <w:pStyle w:val="BodyText"/>
              <w:spacing w:after="0"/>
              <w:jc w:val="center"/>
              <w:rPr>
                <w:rFonts w:ascii="Arial" w:hAnsi="Arial" w:cs="Arial"/>
                <w:sz w:val="22"/>
              </w:rPr>
            </w:pPr>
            <w:r w:rsidRPr="001B127A">
              <w:rPr>
                <w:rFonts w:ascii="Arial" w:hAnsi="Arial" w:cs="Arial"/>
                <w:sz w:val="22"/>
              </w:rPr>
              <w:t>/0.5</w:t>
            </w:r>
          </w:p>
        </w:tc>
      </w:tr>
      <w:tr w:rsidR="008E24CF" w:rsidRPr="001B127A" w14:paraId="24F195BC" w14:textId="77777777" w:rsidTr="00233067">
        <w:trPr>
          <w:trHeight w:val="403"/>
        </w:trPr>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12AD73B6" w14:textId="0FCB2F49" w:rsidR="008E24CF" w:rsidRPr="001B127A" w:rsidRDefault="00D660FD" w:rsidP="00514E71">
            <w:pPr>
              <w:pStyle w:val="BodyText"/>
              <w:spacing w:after="0"/>
              <w:rPr>
                <w:rFonts w:ascii="Arial" w:hAnsi="Arial" w:cs="Arial"/>
                <w:sz w:val="22"/>
              </w:rPr>
            </w:pPr>
            <w:r w:rsidRPr="001B127A">
              <w:rPr>
                <w:rFonts w:ascii="Arial" w:hAnsi="Arial" w:cs="Arial"/>
                <w:sz w:val="22"/>
              </w:rPr>
              <w:t xml:space="preserve">Planification du travail </w:t>
            </w:r>
          </w:p>
        </w:tc>
        <w:tc>
          <w:tcPr>
            <w:tcW w:w="867" w:type="dxa"/>
          </w:tcPr>
          <w:p w14:paraId="6EDF99CE" w14:textId="77777777" w:rsidR="008E24CF" w:rsidRPr="001B127A" w:rsidRDefault="008E24CF" w:rsidP="008E24CF">
            <w:pPr>
              <w:pStyle w:val="BodyText"/>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70A92B5E" w14:textId="791FFB9F" w:rsidR="008E24CF" w:rsidRPr="001B127A" w:rsidRDefault="00D660FD" w:rsidP="00514E71">
            <w:pPr>
              <w:pStyle w:val="BodyText"/>
              <w:spacing w:after="0"/>
              <w:jc w:val="center"/>
              <w:rPr>
                <w:rFonts w:ascii="Arial" w:hAnsi="Arial" w:cs="Arial"/>
                <w:sz w:val="22"/>
              </w:rPr>
            </w:pPr>
            <w:r w:rsidRPr="001B127A">
              <w:rPr>
                <w:rFonts w:ascii="Arial" w:hAnsi="Arial" w:cs="Arial"/>
                <w:sz w:val="22"/>
              </w:rPr>
              <w:t>/0.5</w:t>
            </w:r>
          </w:p>
        </w:tc>
      </w:tr>
      <w:tr w:rsidR="008E24CF" w:rsidRPr="001B127A" w14:paraId="6809DDA9" w14:textId="77777777" w:rsidTr="00233067">
        <w:trPr>
          <w:cnfStyle w:val="000000100000" w:firstRow="0" w:lastRow="0" w:firstColumn="0" w:lastColumn="0" w:oddVBand="0" w:evenVBand="0" w:oddHBand="1" w:evenHBand="0" w:firstRowFirstColumn="0" w:firstRowLastColumn="0" w:lastRowFirstColumn="0" w:lastRowLastColumn="0"/>
          <w:trHeight w:val="406"/>
        </w:trPr>
        <w:tc>
          <w:tcPr>
            <w:cnfStyle w:val="000010000000" w:firstRow="0" w:lastRow="0" w:firstColumn="0" w:lastColumn="0" w:oddVBand="1" w:evenVBand="0" w:oddHBand="0" w:evenHBand="0" w:firstRowFirstColumn="0" w:firstRowLastColumn="0" w:lastRowFirstColumn="0" w:lastRowLastColumn="0"/>
            <w:tcW w:w="7038" w:type="dxa"/>
            <w:tcBorders>
              <w:top w:val="none" w:sz="0" w:space="0" w:color="auto"/>
              <w:left w:val="none" w:sz="0" w:space="0" w:color="auto"/>
              <w:bottom w:val="none" w:sz="0" w:space="0" w:color="auto"/>
              <w:right w:val="none" w:sz="0" w:space="0" w:color="auto"/>
            </w:tcBorders>
            <w:vAlign w:val="center"/>
          </w:tcPr>
          <w:p w14:paraId="630A0604" w14:textId="03B9C339" w:rsidR="008E24CF" w:rsidRPr="001B127A" w:rsidRDefault="0060153B" w:rsidP="00514E71">
            <w:pPr>
              <w:pStyle w:val="BodyText"/>
              <w:spacing w:after="0"/>
              <w:rPr>
                <w:rFonts w:ascii="Arial" w:hAnsi="Arial" w:cs="Arial"/>
                <w:sz w:val="22"/>
              </w:rPr>
            </w:pPr>
            <w:r>
              <w:rPr>
                <w:rFonts w:ascii="Arial" w:hAnsi="Arial" w:cs="Arial"/>
                <w:sz w:val="22"/>
              </w:rPr>
              <w:t>Analyse de</w:t>
            </w:r>
            <w:r w:rsidR="00D660FD" w:rsidRPr="001B127A">
              <w:rPr>
                <w:rFonts w:ascii="Arial" w:hAnsi="Arial" w:cs="Arial"/>
                <w:sz w:val="22"/>
              </w:rPr>
              <w:t xml:space="preserve"> tâches </w:t>
            </w:r>
          </w:p>
        </w:tc>
        <w:tc>
          <w:tcPr>
            <w:tcW w:w="867" w:type="dxa"/>
            <w:tcBorders>
              <w:top w:val="none" w:sz="0" w:space="0" w:color="auto"/>
              <w:bottom w:val="none" w:sz="0" w:space="0" w:color="auto"/>
            </w:tcBorders>
          </w:tcPr>
          <w:p w14:paraId="43CDAA47" w14:textId="77777777" w:rsidR="008E24CF" w:rsidRPr="001B127A" w:rsidRDefault="008E24CF" w:rsidP="008E24CF">
            <w:pPr>
              <w:pStyle w:val="BodyText"/>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top w:val="none" w:sz="0" w:space="0" w:color="auto"/>
              <w:left w:val="none" w:sz="0" w:space="0" w:color="auto"/>
              <w:bottom w:val="none" w:sz="0" w:space="0" w:color="auto"/>
              <w:right w:val="none" w:sz="0" w:space="0" w:color="auto"/>
            </w:tcBorders>
            <w:vAlign w:val="center"/>
          </w:tcPr>
          <w:p w14:paraId="143C4AAF" w14:textId="08CDCFE7" w:rsidR="008E24CF" w:rsidRPr="001B127A" w:rsidRDefault="00D660FD" w:rsidP="00514E71">
            <w:pPr>
              <w:pStyle w:val="BodyText"/>
              <w:spacing w:after="0"/>
              <w:jc w:val="center"/>
              <w:rPr>
                <w:rFonts w:ascii="Arial" w:hAnsi="Arial" w:cs="Arial"/>
                <w:sz w:val="22"/>
              </w:rPr>
            </w:pPr>
            <w:r w:rsidRPr="001B127A">
              <w:rPr>
                <w:rFonts w:ascii="Arial" w:hAnsi="Arial" w:cs="Arial"/>
                <w:sz w:val="22"/>
              </w:rPr>
              <w:t>/3</w:t>
            </w:r>
          </w:p>
        </w:tc>
      </w:tr>
      <w:tr w:rsidR="008E24CF" w:rsidRPr="001B127A" w14:paraId="2F48A057" w14:textId="77777777" w:rsidTr="00233067">
        <w:trPr>
          <w:trHeight w:val="411"/>
        </w:trPr>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5D897E2D" w14:textId="5687D70A" w:rsidR="008E24CF" w:rsidRPr="001B127A" w:rsidRDefault="008E24CF" w:rsidP="00514E71">
            <w:pPr>
              <w:pStyle w:val="BodyText"/>
              <w:spacing w:after="0"/>
              <w:rPr>
                <w:rFonts w:ascii="Arial" w:hAnsi="Arial" w:cs="Arial"/>
                <w:sz w:val="22"/>
              </w:rPr>
            </w:pPr>
            <w:r w:rsidRPr="001B127A">
              <w:rPr>
                <w:rFonts w:ascii="Arial" w:hAnsi="Arial" w:cs="Arial"/>
                <w:sz w:val="22"/>
              </w:rPr>
              <w:t>Réalis</w:t>
            </w:r>
            <w:r w:rsidR="00D660FD" w:rsidRPr="001B127A">
              <w:rPr>
                <w:rFonts w:ascii="Arial" w:hAnsi="Arial" w:cs="Arial"/>
                <w:sz w:val="22"/>
              </w:rPr>
              <w:t xml:space="preserve">ation du prototype statique </w:t>
            </w:r>
          </w:p>
        </w:tc>
        <w:tc>
          <w:tcPr>
            <w:tcW w:w="867" w:type="dxa"/>
          </w:tcPr>
          <w:p w14:paraId="562FB2EE" w14:textId="77777777" w:rsidR="008E24CF" w:rsidRPr="001B127A" w:rsidRDefault="008E24CF" w:rsidP="008E24CF">
            <w:pPr>
              <w:pStyle w:val="BodyText"/>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4EF88665" w14:textId="21C5FEEF" w:rsidR="008E24CF" w:rsidRPr="001B127A" w:rsidRDefault="00D660FD" w:rsidP="00514E71">
            <w:pPr>
              <w:pStyle w:val="BodyText"/>
              <w:spacing w:after="0"/>
              <w:jc w:val="center"/>
              <w:rPr>
                <w:rFonts w:ascii="Arial" w:hAnsi="Arial" w:cs="Arial"/>
                <w:sz w:val="22"/>
              </w:rPr>
            </w:pPr>
            <w:r w:rsidRPr="001B127A">
              <w:rPr>
                <w:rFonts w:ascii="Arial" w:hAnsi="Arial" w:cs="Arial"/>
                <w:sz w:val="22"/>
              </w:rPr>
              <w:t>/3.5</w:t>
            </w:r>
          </w:p>
        </w:tc>
      </w:tr>
      <w:tr w:rsidR="008E24CF" w:rsidRPr="001B127A" w14:paraId="46D1D58C" w14:textId="77777777" w:rsidTr="00233067">
        <w:trPr>
          <w:cnfStyle w:val="000000100000" w:firstRow="0" w:lastRow="0" w:firstColumn="0" w:lastColumn="0" w:oddVBand="0" w:evenVBand="0" w:oddHBand="1" w:evenHBand="0" w:firstRowFirstColumn="0" w:firstRowLastColumn="0" w:lastRowFirstColumn="0" w:lastRowLastColumn="0"/>
          <w:trHeight w:val="414"/>
        </w:trPr>
        <w:tc>
          <w:tcPr>
            <w:cnfStyle w:val="000010000000" w:firstRow="0" w:lastRow="0" w:firstColumn="0" w:lastColumn="0" w:oddVBand="1" w:evenVBand="0" w:oddHBand="0" w:evenHBand="0" w:firstRowFirstColumn="0" w:firstRowLastColumn="0" w:lastRowFirstColumn="0" w:lastRowLastColumn="0"/>
            <w:tcW w:w="7038" w:type="dxa"/>
            <w:tcBorders>
              <w:top w:val="none" w:sz="0" w:space="0" w:color="auto"/>
              <w:left w:val="none" w:sz="0" w:space="0" w:color="auto"/>
              <w:bottom w:val="none" w:sz="0" w:space="0" w:color="auto"/>
              <w:right w:val="none" w:sz="0" w:space="0" w:color="auto"/>
            </w:tcBorders>
            <w:vAlign w:val="center"/>
          </w:tcPr>
          <w:p w14:paraId="103C06AB" w14:textId="37A58CD3" w:rsidR="008E24CF" w:rsidRPr="001B127A" w:rsidRDefault="008E24CF" w:rsidP="00514E71">
            <w:pPr>
              <w:pStyle w:val="BodyText"/>
              <w:spacing w:after="0"/>
              <w:rPr>
                <w:rFonts w:ascii="Arial" w:hAnsi="Arial" w:cs="Arial"/>
                <w:sz w:val="22"/>
              </w:rPr>
            </w:pPr>
            <w:r w:rsidRPr="001B127A">
              <w:rPr>
                <w:rFonts w:ascii="Arial" w:hAnsi="Arial" w:cs="Arial"/>
                <w:sz w:val="22"/>
              </w:rPr>
              <w:t xml:space="preserve">Réactions des utilisateurs </w:t>
            </w:r>
            <w:r w:rsidR="00D660FD" w:rsidRPr="001B127A">
              <w:rPr>
                <w:rFonts w:ascii="Arial" w:hAnsi="Arial" w:cs="Arial"/>
                <w:sz w:val="22"/>
              </w:rPr>
              <w:t xml:space="preserve">et changements au prototype </w:t>
            </w:r>
          </w:p>
        </w:tc>
        <w:tc>
          <w:tcPr>
            <w:tcW w:w="867" w:type="dxa"/>
            <w:tcBorders>
              <w:top w:val="none" w:sz="0" w:space="0" w:color="auto"/>
              <w:bottom w:val="none" w:sz="0" w:space="0" w:color="auto"/>
            </w:tcBorders>
          </w:tcPr>
          <w:p w14:paraId="61A85510" w14:textId="77777777" w:rsidR="008E24CF" w:rsidRPr="001B127A" w:rsidRDefault="008E24CF" w:rsidP="008E24CF">
            <w:pPr>
              <w:pStyle w:val="BodyText"/>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top w:val="none" w:sz="0" w:space="0" w:color="auto"/>
              <w:left w:val="none" w:sz="0" w:space="0" w:color="auto"/>
              <w:bottom w:val="none" w:sz="0" w:space="0" w:color="auto"/>
              <w:right w:val="none" w:sz="0" w:space="0" w:color="auto"/>
            </w:tcBorders>
            <w:vAlign w:val="center"/>
          </w:tcPr>
          <w:p w14:paraId="356034AE" w14:textId="34F692F2" w:rsidR="008E24CF" w:rsidRPr="001B127A" w:rsidRDefault="00D660FD" w:rsidP="00514E71">
            <w:pPr>
              <w:pStyle w:val="BodyText"/>
              <w:spacing w:after="0"/>
              <w:jc w:val="center"/>
              <w:rPr>
                <w:rFonts w:ascii="Arial" w:hAnsi="Arial" w:cs="Arial"/>
                <w:sz w:val="22"/>
              </w:rPr>
            </w:pPr>
            <w:r w:rsidRPr="001B127A">
              <w:rPr>
                <w:rFonts w:ascii="Arial" w:hAnsi="Arial" w:cs="Arial"/>
                <w:sz w:val="22"/>
              </w:rPr>
              <w:t>/1.5</w:t>
            </w:r>
          </w:p>
        </w:tc>
      </w:tr>
      <w:tr w:rsidR="008E24CF" w:rsidRPr="001B127A" w14:paraId="0B83EB2C" w14:textId="77777777" w:rsidTr="00233067">
        <w:trPr>
          <w:trHeight w:val="441"/>
        </w:trPr>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6051DC43" w14:textId="5EC9E586" w:rsidR="008E24CF" w:rsidRPr="001B127A" w:rsidRDefault="00742812" w:rsidP="00514E71">
            <w:pPr>
              <w:pStyle w:val="BodyText"/>
              <w:spacing w:after="0"/>
              <w:rPr>
                <w:rFonts w:ascii="Arial" w:hAnsi="Arial" w:cs="Arial"/>
                <w:sz w:val="22"/>
              </w:rPr>
            </w:pPr>
            <w:r w:rsidRPr="001B127A">
              <w:rPr>
                <w:rFonts w:ascii="Arial" w:hAnsi="Arial" w:cs="Arial"/>
                <w:sz w:val="22"/>
              </w:rPr>
              <w:t>Discussion et c</w:t>
            </w:r>
            <w:r w:rsidR="008E24CF" w:rsidRPr="001B127A">
              <w:rPr>
                <w:rFonts w:ascii="Arial" w:hAnsi="Arial" w:cs="Arial"/>
                <w:sz w:val="22"/>
              </w:rPr>
              <w:t>onclusion</w:t>
            </w:r>
          </w:p>
        </w:tc>
        <w:tc>
          <w:tcPr>
            <w:tcW w:w="867" w:type="dxa"/>
          </w:tcPr>
          <w:p w14:paraId="136567CA" w14:textId="77777777" w:rsidR="008E24CF" w:rsidRPr="001B127A" w:rsidRDefault="008E24CF" w:rsidP="008E24CF">
            <w:pPr>
              <w:pStyle w:val="BodyText"/>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3F7BCD68" w14:textId="5AAD7807" w:rsidR="008E24CF" w:rsidRPr="001B127A" w:rsidRDefault="00D660FD" w:rsidP="00514E71">
            <w:pPr>
              <w:pStyle w:val="BodyText"/>
              <w:spacing w:after="0"/>
              <w:jc w:val="center"/>
              <w:rPr>
                <w:rFonts w:ascii="Arial" w:hAnsi="Arial" w:cs="Arial"/>
                <w:sz w:val="22"/>
              </w:rPr>
            </w:pPr>
            <w:r w:rsidRPr="001B127A">
              <w:rPr>
                <w:rFonts w:ascii="Arial" w:hAnsi="Arial" w:cs="Arial"/>
                <w:sz w:val="22"/>
              </w:rPr>
              <w:t>/1</w:t>
            </w:r>
          </w:p>
        </w:tc>
      </w:tr>
      <w:tr w:rsidR="008E24CF" w:rsidRPr="001B127A" w14:paraId="4A918F52" w14:textId="77777777" w:rsidTr="00233067">
        <w:trPr>
          <w:cnfStyle w:val="000000100000" w:firstRow="0" w:lastRow="0" w:firstColumn="0" w:lastColumn="0" w:oddVBand="0" w:evenVBand="0" w:oddHBand="1" w:evenHBand="0" w:firstRowFirstColumn="0" w:firstRowLastColumn="0" w:lastRowFirstColumn="0" w:lastRowLastColumn="0"/>
          <w:trHeight w:val="418"/>
        </w:trPr>
        <w:tc>
          <w:tcPr>
            <w:cnfStyle w:val="000010000000" w:firstRow="0" w:lastRow="0" w:firstColumn="0" w:lastColumn="0" w:oddVBand="1" w:evenVBand="0" w:oddHBand="0" w:evenHBand="0" w:firstRowFirstColumn="0" w:firstRowLastColumn="0" w:lastRowFirstColumn="0" w:lastRowLastColumn="0"/>
            <w:tcW w:w="7038" w:type="dxa"/>
            <w:tcBorders>
              <w:top w:val="none" w:sz="0" w:space="0" w:color="auto"/>
              <w:left w:val="none" w:sz="0" w:space="0" w:color="auto"/>
              <w:bottom w:val="none" w:sz="0" w:space="0" w:color="auto"/>
              <w:right w:val="none" w:sz="0" w:space="0" w:color="auto"/>
            </w:tcBorders>
            <w:vAlign w:val="center"/>
          </w:tcPr>
          <w:p w14:paraId="7AFA29A2" w14:textId="660F081D" w:rsidR="008E24CF" w:rsidRPr="001B127A" w:rsidRDefault="00D660FD" w:rsidP="00514E71">
            <w:pPr>
              <w:pStyle w:val="BodyText"/>
              <w:spacing w:after="0"/>
              <w:rPr>
                <w:rFonts w:ascii="Arial" w:hAnsi="Arial" w:cs="Arial"/>
                <w:b/>
                <w:bCs/>
                <w:sz w:val="22"/>
              </w:rPr>
            </w:pPr>
            <w:r w:rsidRPr="001B127A">
              <w:rPr>
                <w:rFonts w:ascii="Arial" w:hAnsi="Arial" w:cs="Arial"/>
                <w:b/>
                <w:sz w:val="22"/>
              </w:rPr>
              <w:t xml:space="preserve">Total partiel </w:t>
            </w:r>
          </w:p>
        </w:tc>
        <w:tc>
          <w:tcPr>
            <w:tcW w:w="867" w:type="dxa"/>
            <w:tcBorders>
              <w:top w:val="none" w:sz="0" w:space="0" w:color="auto"/>
              <w:bottom w:val="none" w:sz="0" w:space="0" w:color="auto"/>
            </w:tcBorders>
          </w:tcPr>
          <w:p w14:paraId="4CA170D1" w14:textId="77777777" w:rsidR="008E24CF" w:rsidRPr="001B127A" w:rsidRDefault="008E24CF" w:rsidP="008E24CF">
            <w:pPr>
              <w:pStyle w:val="BodyText"/>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867" w:type="dxa"/>
            <w:tcBorders>
              <w:top w:val="none" w:sz="0" w:space="0" w:color="auto"/>
              <w:left w:val="none" w:sz="0" w:space="0" w:color="auto"/>
              <w:bottom w:val="none" w:sz="0" w:space="0" w:color="auto"/>
              <w:right w:val="none" w:sz="0" w:space="0" w:color="auto"/>
            </w:tcBorders>
            <w:vAlign w:val="center"/>
          </w:tcPr>
          <w:p w14:paraId="53324518" w14:textId="69B73845" w:rsidR="008E24CF" w:rsidRPr="001B127A" w:rsidRDefault="00D660FD" w:rsidP="00514E71">
            <w:pPr>
              <w:pStyle w:val="BodyText"/>
              <w:spacing w:after="0"/>
              <w:jc w:val="center"/>
              <w:rPr>
                <w:rFonts w:ascii="Arial" w:hAnsi="Arial" w:cs="Arial"/>
                <w:b/>
                <w:sz w:val="22"/>
              </w:rPr>
            </w:pPr>
            <w:r w:rsidRPr="001B127A">
              <w:rPr>
                <w:rFonts w:ascii="Arial" w:hAnsi="Arial" w:cs="Arial"/>
                <w:b/>
                <w:sz w:val="22"/>
              </w:rPr>
              <w:t>/10</w:t>
            </w:r>
          </w:p>
        </w:tc>
      </w:tr>
      <w:tr w:rsidR="008E24CF" w:rsidRPr="001B127A" w14:paraId="193F17B2" w14:textId="77777777" w:rsidTr="00233067">
        <w:tc>
          <w:tcPr>
            <w:cnfStyle w:val="000010000000" w:firstRow="0" w:lastRow="0" w:firstColumn="0" w:lastColumn="0" w:oddVBand="1" w:evenVBand="0" w:oddHBand="0" w:evenHBand="0" w:firstRowFirstColumn="0" w:firstRowLastColumn="0" w:lastRowFirstColumn="0" w:lastRowLastColumn="0"/>
            <w:tcW w:w="7038" w:type="dxa"/>
            <w:tcBorders>
              <w:top w:val="double" w:sz="4" w:space="0" w:color="auto"/>
              <w:left w:val="none" w:sz="0" w:space="0" w:color="auto"/>
              <w:right w:val="none" w:sz="0" w:space="0" w:color="auto"/>
            </w:tcBorders>
            <w:vAlign w:val="center"/>
          </w:tcPr>
          <w:p w14:paraId="6398CCB3" w14:textId="72702C9F" w:rsidR="008E24CF" w:rsidRPr="001B127A" w:rsidRDefault="00D660FD" w:rsidP="00514E71">
            <w:pPr>
              <w:pStyle w:val="BodyText"/>
              <w:spacing w:after="0"/>
              <w:rPr>
                <w:rFonts w:ascii="Arial" w:hAnsi="Arial" w:cs="Arial"/>
                <w:i/>
                <w:sz w:val="22"/>
              </w:rPr>
            </w:pPr>
            <w:r w:rsidRPr="001B127A">
              <w:rPr>
                <w:rFonts w:ascii="Arial" w:hAnsi="Arial" w:cs="Arial"/>
                <w:i/>
                <w:sz w:val="22"/>
              </w:rPr>
              <w:tab/>
            </w:r>
            <w:r w:rsidR="008E24CF" w:rsidRPr="001B127A">
              <w:rPr>
                <w:rFonts w:ascii="Arial" w:hAnsi="Arial" w:cs="Arial"/>
                <w:i/>
                <w:sz w:val="22"/>
              </w:rPr>
              <w:t>Références (-10% max)</w:t>
            </w:r>
          </w:p>
        </w:tc>
        <w:tc>
          <w:tcPr>
            <w:tcW w:w="867" w:type="dxa"/>
            <w:tcBorders>
              <w:top w:val="double" w:sz="4" w:space="0" w:color="auto"/>
            </w:tcBorders>
          </w:tcPr>
          <w:p w14:paraId="60C0DA56" w14:textId="77777777" w:rsidR="008E24CF" w:rsidRPr="001B127A" w:rsidRDefault="008E24CF" w:rsidP="008E24CF">
            <w:pPr>
              <w:pStyle w:val="BodyText"/>
              <w:spacing w:after="0"/>
              <w:jc w:val="cente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67" w:type="dxa"/>
            <w:tcBorders>
              <w:top w:val="double" w:sz="4" w:space="0" w:color="auto"/>
              <w:left w:val="none" w:sz="0" w:space="0" w:color="auto"/>
              <w:right w:val="none" w:sz="0" w:space="0" w:color="auto"/>
            </w:tcBorders>
            <w:vAlign w:val="center"/>
          </w:tcPr>
          <w:p w14:paraId="77F1E975" w14:textId="5934FC53" w:rsidR="008E24CF" w:rsidRPr="001B127A" w:rsidRDefault="008E24CF" w:rsidP="00514E71">
            <w:pPr>
              <w:pStyle w:val="BodyText"/>
              <w:spacing w:after="0"/>
              <w:jc w:val="center"/>
              <w:rPr>
                <w:sz w:val="22"/>
              </w:rPr>
            </w:pPr>
          </w:p>
          <w:p w14:paraId="16962611" w14:textId="77777777" w:rsidR="008E24CF" w:rsidRPr="001B127A" w:rsidRDefault="008E24CF" w:rsidP="00514E71">
            <w:pPr>
              <w:pStyle w:val="BodyText"/>
              <w:spacing w:after="0"/>
              <w:jc w:val="center"/>
              <w:rPr>
                <w:sz w:val="22"/>
              </w:rPr>
            </w:pPr>
          </w:p>
        </w:tc>
      </w:tr>
      <w:tr w:rsidR="008E24CF" w:rsidRPr="001B127A" w14:paraId="43DD607C" w14:textId="77777777" w:rsidTr="002330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38" w:type="dxa"/>
            <w:tcBorders>
              <w:top w:val="none" w:sz="0" w:space="0" w:color="auto"/>
              <w:left w:val="none" w:sz="0" w:space="0" w:color="auto"/>
              <w:bottom w:val="none" w:sz="0" w:space="0" w:color="auto"/>
              <w:right w:val="none" w:sz="0" w:space="0" w:color="auto"/>
            </w:tcBorders>
            <w:vAlign w:val="center"/>
          </w:tcPr>
          <w:p w14:paraId="247CC003" w14:textId="546CC061" w:rsidR="008E24CF" w:rsidRPr="001B127A" w:rsidRDefault="00D660FD" w:rsidP="00514E71">
            <w:pPr>
              <w:pStyle w:val="BodyText"/>
              <w:spacing w:after="0"/>
              <w:rPr>
                <w:rFonts w:ascii="Arial" w:hAnsi="Arial" w:cs="Arial"/>
                <w:i/>
                <w:sz w:val="22"/>
              </w:rPr>
            </w:pPr>
            <w:r w:rsidRPr="001B127A">
              <w:rPr>
                <w:rFonts w:ascii="Arial" w:hAnsi="Arial" w:cs="Arial"/>
                <w:i/>
                <w:sz w:val="22"/>
              </w:rPr>
              <w:tab/>
            </w:r>
            <w:r w:rsidR="008E24CF" w:rsidRPr="001B127A">
              <w:rPr>
                <w:rFonts w:ascii="Arial" w:hAnsi="Arial" w:cs="Arial"/>
                <w:i/>
                <w:sz w:val="22"/>
              </w:rPr>
              <w:t>Orthographe et grammaire (-10% max)</w:t>
            </w:r>
          </w:p>
        </w:tc>
        <w:tc>
          <w:tcPr>
            <w:tcW w:w="867" w:type="dxa"/>
            <w:tcBorders>
              <w:top w:val="none" w:sz="0" w:space="0" w:color="auto"/>
              <w:bottom w:val="none" w:sz="0" w:space="0" w:color="auto"/>
            </w:tcBorders>
          </w:tcPr>
          <w:p w14:paraId="45AF14F6" w14:textId="77777777" w:rsidR="008E24CF" w:rsidRPr="001B127A" w:rsidRDefault="008E24CF" w:rsidP="008E24CF">
            <w:pPr>
              <w:pStyle w:val="BodyText"/>
              <w:spacing w:after="0"/>
              <w:jc w:val="cente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67" w:type="dxa"/>
            <w:tcBorders>
              <w:top w:val="none" w:sz="0" w:space="0" w:color="auto"/>
              <w:left w:val="none" w:sz="0" w:space="0" w:color="auto"/>
              <w:bottom w:val="none" w:sz="0" w:space="0" w:color="auto"/>
              <w:right w:val="none" w:sz="0" w:space="0" w:color="auto"/>
            </w:tcBorders>
            <w:vAlign w:val="center"/>
          </w:tcPr>
          <w:p w14:paraId="60DEFD58" w14:textId="6184FB71" w:rsidR="008E24CF" w:rsidRPr="001B127A" w:rsidRDefault="008E24CF" w:rsidP="00514E71">
            <w:pPr>
              <w:pStyle w:val="BodyText"/>
              <w:spacing w:after="0"/>
              <w:jc w:val="center"/>
              <w:rPr>
                <w:sz w:val="22"/>
              </w:rPr>
            </w:pPr>
          </w:p>
          <w:p w14:paraId="65A9F308" w14:textId="77777777" w:rsidR="008E24CF" w:rsidRPr="001B127A" w:rsidRDefault="008E24CF" w:rsidP="00514E71">
            <w:pPr>
              <w:pStyle w:val="BodyText"/>
              <w:spacing w:after="0"/>
              <w:jc w:val="center"/>
              <w:rPr>
                <w:sz w:val="22"/>
              </w:rPr>
            </w:pPr>
          </w:p>
        </w:tc>
      </w:tr>
      <w:tr w:rsidR="008E24CF" w:rsidRPr="001B127A" w14:paraId="3AE68B83" w14:textId="77777777" w:rsidTr="00233067">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1ECB4213" w14:textId="6B1D2360" w:rsidR="008E24CF" w:rsidRPr="001B127A" w:rsidRDefault="00D660FD" w:rsidP="00514E71">
            <w:pPr>
              <w:pStyle w:val="BodyText"/>
              <w:spacing w:after="0"/>
              <w:rPr>
                <w:rFonts w:ascii="Arial" w:hAnsi="Arial" w:cs="Arial"/>
                <w:i/>
                <w:sz w:val="22"/>
              </w:rPr>
            </w:pPr>
            <w:r w:rsidRPr="001B127A">
              <w:rPr>
                <w:rFonts w:ascii="Arial" w:hAnsi="Arial" w:cs="Arial"/>
                <w:i/>
                <w:sz w:val="22"/>
              </w:rPr>
              <w:tab/>
            </w:r>
            <w:r w:rsidR="008E24CF" w:rsidRPr="001B127A">
              <w:rPr>
                <w:rFonts w:ascii="Arial" w:hAnsi="Arial" w:cs="Arial"/>
                <w:i/>
                <w:sz w:val="22"/>
              </w:rPr>
              <w:t>Présentation (-10% max)</w:t>
            </w:r>
          </w:p>
        </w:tc>
        <w:tc>
          <w:tcPr>
            <w:tcW w:w="867" w:type="dxa"/>
          </w:tcPr>
          <w:p w14:paraId="430D0078" w14:textId="77777777" w:rsidR="008E24CF" w:rsidRPr="001B127A" w:rsidRDefault="008E24CF" w:rsidP="008E24CF">
            <w:pPr>
              <w:pStyle w:val="BodyText"/>
              <w:spacing w:after="0"/>
              <w:jc w:val="cente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76B2A240" w14:textId="68C40552" w:rsidR="008E24CF" w:rsidRPr="001B127A" w:rsidRDefault="008E24CF" w:rsidP="00514E71">
            <w:pPr>
              <w:pStyle w:val="BodyText"/>
              <w:spacing w:after="0"/>
              <w:jc w:val="center"/>
              <w:rPr>
                <w:sz w:val="22"/>
              </w:rPr>
            </w:pPr>
          </w:p>
          <w:p w14:paraId="3E0758CD" w14:textId="77777777" w:rsidR="008E24CF" w:rsidRPr="001B127A" w:rsidRDefault="008E24CF" w:rsidP="00514E71">
            <w:pPr>
              <w:pStyle w:val="BodyText"/>
              <w:spacing w:after="0"/>
              <w:jc w:val="center"/>
              <w:rPr>
                <w:sz w:val="22"/>
              </w:rPr>
            </w:pPr>
          </w:p>
        </w:tc>
      </w:tr>
      <w:tr w:rsidR="008E24CF" w:rsidRPr="001B127A" w14:paraId="543EDFEA" w14:textId="77777777" w:rsidTr="002330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38" w:type="dxa"/>
            <w:tcBorders>
              <w:top w:val="none" w:sz="0" w:space="0" w:color="auto"/>
              <w:left w:val="none" w:sz="0" w:space="0" w:color="auto"/>
              <w:bottom w:val="none" w:sz="0" w:space="0" w:color="auto"/>
              <w:right w:val="none" w:sz="0" w:space="0" w:color="auto"/>
            </w:tcBorders>
            <w:vAlign w:val="center"/>
          </w:tcPr>
          <w:p w14:paraId="3982EEAA" w14:textId="57E3076B" w:rsidR="008E24CF" w:rsidRPr="001B127A" w:rsidRDefault="00D660FD" w:rsidP="00514E71">
            <w:pPr>
              <w:pStyle w:val="BodyText"/>
              <w:spacing w:after="0"/>
              <w:rPr>
                <w:rFonts w:ascii="Arial" w:hAnsi="Arial" w:cs="Arial"/>
                <w:i/>
                <w:sz w:val="22"/>
              </w:rPr>
            </w:pPr>
            <w:r w:rsidRPr="001B127A">
              <w:rPr>
                <w:rFonts w:ascii="Arial" w:hAnsi="Arial" w:cs="Arial"/>
                <w:i/>
                <w:sz w:val="22"/>
              </w:rPr>
              <w:tab/>
            </w:r>
            <w:r w:rsidR="008E24CF" w:rsidRPr="001B127A">
              <w:rPr>
                <w:rFonts w:ascii="Arial" w:hAnsi="Arial" w:cs="Arial"/>
                <w:i/>
                <w:sz w:val="22"/>
              </w:rPr>
              <w:t>Retard (-10% par jour)</w:t>
            </w:r>
          </w:p>
        </w:tc>
        <w:tc>
          <w:tcPr>
            <w:tcW w:w="867" w:type="dxa"/>
            <w:tcBorders>
              <w:top w:val="none" w:sz="0" w:space="0" w:color="auto"/>
              <w:bottom w:val="none" w:sz="0" w:space="0" w:color="auto"/>
            </w:tcBorders>
          </w:tcPr>
          <w:p w14:paraId="442FD702" w14:textId="77777777" w:rsidR="008E24CF" w:rsidRPr="001B127A" w:rsidRDefault="008E24CF" w:rsidP="008E24CF">
            <w:pPr>
              <w:pStyle w:val="BodyText"/>
              <w:spacing w:after="0"/>
              <w:jc w:val="cente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67" w:type="dxa"/>
            <w:tcBorders>
              <w:top w:val="none" w:sz="0" w:space="0" w:color="auto"/>
              <w:left w:val="none" w:sz="0" w:space="0" w:color="auto"/>
              <w:bottom w:val="none" w:sz="0" w:space="0" w:color="auto"/>
              <w:right w:val="none" w:sz="0" w:space="0" w:color="auto"/>
            </w:tcBorders>
            <w:vAlign w:val="center"/>
          </w:tcPr>
          <w:p w14:paraId="6F0AD3EF" w14:textId="64D7C1BA" w:rsidR="008E24CF" w:rsidRPr="001B127A" w:rsidRDefault="008E24CF" w:rsidP="00514E71">
            <w:pPr>
              <w:pStyle w:val="BodyText"/>
              <w:spacing w:after="0"/>
              <w:jc w:val="center"/>
              <w:rPr>
                <w:sz w:val="22"/>
              </w:rPr>
            </w:pPr>
          </w:p>
          <w:p w14:paraId="0D717269" w14:textId="77777777" w:rsidR="008E24CF" w:rsidRPr="001B127A" w:rsidRDefault="008E24CF" w:rsidP="00514E71">
            <w:pPr>
              <w:pStyle w:val="BodyText"/>
              <w:spacing w:after="0"/>
              <w:jc w:val="center"/>
              <w:rPr>
                <w:sz w:val="22"/>
              </w:rPr>
            </w:pPr>
          </w:p>
        </w:tc>
      </w:tr>
      <w:tr w:rsidR="008E24CF" w:rsidRPr="001B127A" w14:paraId="49599D80" w14:textId="77777777" w:rsidTr="00233067">
        <w:trPr>
          <w:trHeight w:val="569"/>
        </w:trPr>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bottom w:val="double" w:sz="4" w:space="0" w:color="auto"/>
              <w:right w:val="none" w:sz="0" w:space="0" w:color="auto"/>
            </w:tcBorders>
            <w:vAlign w:val="center"/>
          </w:tcPr>
          <w:p w14:paraId="0B20EF93" w14:textId="77777777" w:rsidR="008E24CF" w:rsidRPr="001B127A" w:rsidRDefault="008E24CF" w:rsidP="00514E71">
            <w:pPr>
              <w:pStyle w:val="BodyText"/>
              <w:spacing w:after="0"/>
              <w:rPr>
                <w:rFonts w:ascii="Arial" w:hAnsi="Arial" w:cs="Arial"/>
                <w:b/>
                <w:sz w:val="22"/>
              </w:rPr>
            </w:pPr>
            <w:r w:rsidRPr="001B127A">
              <w:rPr>
                <w:rFonts w:ascii="Arial" w:hAnsi="Arial" w:cs="Arial"/>
                <w:b/>
                <w:sz w:val="22"/>
              </w:rPr>
              <w:t>Note du rapport / 10</w:t>
            </w:r>
          </w:p>
        </w:tc>
        <w:tc>
          <w:tcPr>
            <w:tcW w:w="867" w:type="dxa"/>
            <w:tcBorders>
              <w:bottom w:val="double" w:sz="4" w:space="0" w:color="auto"/>
            </w:tcBorders>
          </w:tcPr>
          <w:p w14:paraId="2839B971" w14:textId="77777777" w:rsidR="008E24CF" w:rsidRPr="001B127A" w:rsidRDefault="008E24CF" w:rsidP="008E24CF">
            <w:pPr>
              <w:pStyle w:val="BodyText"/>
              <w:spacing w:after="0"/>
              <w:jc w:val="cente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bottom w:val="double" w:sz="4" w:space="0" w:color="auto"/>
              <w:right w:val="none" w:sz="0" w:space="0" w:color="auto"/>
            </w:tcBorders>
            <w:vAlign w:val="center"/>
          </w:tcPr>
          <w:p w14:paraId="7C8304BC" w14:textId="3BA0834A" w:rsidR="008E24CF" w:rsidRPr="001B127A" w:rsidRDefault="00D660FD" w:rsidP="00514E71">
            <w:pPr>
              <w:pStyle w:val="BodyText"/>
              <w:spacing w:after="0"/>
              <w:jc w:val="center"/>
              <w:rPr>
                <w:b/>
                <w:sz w:val="22"/>
              </w:rPr>
            </w:pPr>
            <w:r w:rsidRPr="001B127A">
              <w:rPr>
                <w:b/>
                <w:sz w:val="22"/>
              </w:rPr>
              <w:t>/10</w:t>
            </w:r>
          </w:p>
        </w:tc>
      </w:tr>
    </w:tbl>
    <w:p w14:paraId="0DFC256C" w14:textId="77777777" w:rsidR="00A2239A" w:rsidRPr="001B127A" w:rsidRDefault="000B51A4" w:rsidP="00987AD7">
      <w:pPr>
        <w:pStyle w:val="Heading1"/>
      </w:pPr>
      <w:r w:rsidRPr="001B127A">
        <w:br w:type="page"/>
      </w:r>
      <w:r w:rsidR="00D9130A" w:rsidRPr="001B127A">
        <w:t>Introduction</w:t>
      </w:r>
    </w:p>
    <w:p w14:paraId="1D34659F" w14:textId="77777777" w:rsidR="006B618D" w:rsidRPr="001B127A" w:rsidRDefault="006B618D" w:rsidP="006B618D">
      <w:pPr>
        <w:pStyle w:val="Quote"/>
        <w:jc w:val="both"/>
      </w:pPr>
      <w:r w:rsidRPr="001B127A">
        <w:t>[Dans cette section, présentez en quelques lignes en quoi consiste ce laboratoire.  Sans détailler les tâches qui seront incluses dans votre interface, présenter la nature de l’application en question, son utilité.</w:t>
      </w:r>
    </w:p>
    <w:p w14:paraId="7E2B3FE0" w14:textId="77777777" w:rsidR="00A62FF6" w:rsidRPr="001B127A" w:rsidRDefault="006B618D" w:rsidP="006B618D">
      <w:pPr>
        <w:pStyle w:val="Quote"/>
        <w:jc w:val="both"/>
      </w:pPr>
      <w:r w:rsidRPr="001B127A">
        <w:t xml:space="preserve"> À l</w:t>
      </w:r>
      <w:r w:rsidR="00D9130A" w:rsidRPr="001B127A">
        <w:t xml:space="preserve">a fin de cette section, </w:t>
      </w:r>
      <w:r w:rsidR="007972B9" w:rsidRPr="001B127A">
        <w:t>décrivez brièvement ce que contient le reste du rapport.</w:t>
      </w:r>
      <w:r w:rsidRPr="001B127A">
        <w:t>]</w:t>
      </w:r>
    </w:p>
    <w:p w14:paraId="5C3E80A4" w14:textId="77777777" w:rsidR="006B618D" w:rsidRPr="001B127A" w:rsidRDefault="00A62FF6" w:rsidP="006B618D">
      <w:pPr>
        <w:pStyle w:val="Heading1"/>
      </w:pPr>
      <w:r w:rsidRPr="001B127A">
        <w:t>Planification du travail</w:t>
      </w:r>
    </w:p>
    <w:p w14:paraId="64D9EE9D" w14:textId="77777777" w:rsidR="00987AD7" w:rsidRPr="001B127A" w:rsidRDefault="006B618D" w:rsidP="00987AD7">
      <w:pPr>
        <w:pStyle w:val="Quote"/>
        <w:jc w:val="both"/>
      </w:pPr>
      <w:r w:rsidRPr="001B127A">
        <w:t>[</w:t>
      </w:r>
      <w:r w:rsidR="00A62FF6" w:rsidRPr="001B127A">
        <w:t>Présentez ici la planification du travail sous forme</w:t>
      </w:r>
      <w:r w:rsidR="00987AD7" w:rsidRPr="001B127A">
        <w:t xml:space="preserve"> d’échéanciers.</w:t>
      </w:r>
      <w:r w:rsidR="00A62FF6" w:rsidRPr="001B127A">
        <w:t xml:space="preserve"> Vous pouvez la présenter sous forme MS Project ou autre, tant </w:t>
      </w:r>
      <w:r w:rsidR="00987AD7" w:rsidRPr="001B127A">
        <w:t>qu’on y voit:</w:t>
      </w:r>
    </w:p>
    <w:p w14:paraId="17A3F17A" w14:textId="4882E7BC" w:rsidR="00987AD7" w:rsidRPr="001B127A" w:rsidRDefault="00987AD7" w:rsidP="00987AD7">
      <w:pPr>
        <w:pStyle w:val="Quote"/>
        <w:numPr>
          <w:ilvl w:val="0"/>
          <w:numId w:val="28"/>
        </w:numPr>
        <w:jc w:val="both"/>
      </w:pPr>
      <w:r w:rsidRPr="001B127A">
        <w:t>L</w:t>
      </w:r>
      <w:r w:rsidR="00A62FF6" w:rsidRPr="001B127A">
        <w:t xml:space="preserve">a </w:t>
      </w:r>
      <w:r w:rsidRPr="001B127A">
        <w:t>décomposition</w:t>
      </w:r>
      <w:r w:rsidR="00A62FF6" w:rsidRPr="001B127A">
        <w:t xml:space="preserve"> d</w:t>
      </w:r>
      <w:r w:rsidRPr="001B127A">
        <w:t xml:space="preserve">es tâches;  </w:t>
      </w:r>
    </w:p>
    <w:p w14:paraId="07739324" w14:textId="77777777" w:rsidR="00987AD7" w:rsidRPr="001B127A" w:rsidRDefault="00987AD7" w:rsidP="00987AD7">
      <w:pPr>
        <w:pStyle w:val="Quote"/>
        <w:numPr>
          <w:ilvl w:val="0"/>
          <w:numId w:val="28"/>
        </w:numPr>
        <w:jc w:val="both"/>
      </w:pPr>
      <w:r w:rsidRPr="001B127A">
        <w:t>L’estimé de l’effort et les échéances pour chaque sous-tâche;</w:t>
      </w:r>
    </w:p>
    <w:p w14:paraId="77E079EE" w14:textId="77777777" w:rsidR="00AD6665" w:rsidRPr="001B127A" w:rsidRDefault="00987AD7" w:rsidP="00AD6665">
      <w:pPr>
        <w:pStyle w:val="Quote"/>
        <w:numPr>
          <w:ilvl w:val="0"/>
          <w:numId w:val="28"/>
        </w:numPr>
        <w:jc w:val="both"/>
      </w:pPr>
      <w:r w:rsidRPr="001B127A">
        <w:t>La division des sous-tâches entre les membres de l’équipe</w:t>
      </w:r>
    </w:p>
    <w:p w14:paraId="79B2A5F4" w14:textId="77777777" w:rsidR="00AD6665" w:rsidRPr="001B127A" w:rsidRDefault="00AD6665" w:rsidP="00800235">
      <w:pPr>
        <w:pStyle w:val="Quote"/>
        <w:jc w:val="both"/>
      </w:pPr>
      <w:r w:rsidRPr="001B127A">
        <w:t>Ajoutez en une phrase la politique de votre équipe par rapport à la réalisation du travail.  Est-ce que vous vous donnez rendez-vous pour travailler tous ensemble à une période prédéfinie, est-ce que chacun peut travailler de son côté en communicant le progrès aux autres membres de l’équipe, est-ce que les membres s’engagent à être présents aux périodes de laboratoires?</w:t>
      </w:r>
    </w:p>
    <w:p w14:paraId="59E64FF5" w14:textId="74A42C68" w:rsidR="00F53150" w:rsidRPr="00F53150" w:rsidRDefault="00987AD7" w:rsidP="00987AD7">
      <w:pPr>
        <w:pStyle w:val="Quote"/>
        <w:jc w:val="both"/>
        <w:rPr>
          <w:u w:val="single"/>
        </w:rPr>
      </w:pPr>
      <w:r w:rsidRPr="001B127A">
        <w:t xml:space="preserve">Cette section doit nécessairement être la première à être complétée pour planifier le travail à faire.  Chaque </w:t>
      </w:r>
      <w:r w:rsidRPr="001B127A">
        <w:rPr>
          <w:u w:val="single"/>
        </w:rPr>
        <w:t>membre de l’équipe doit signer une copie de la planification du travail</w:t>
      </w:r>
      <w:r w:rsidR="00F53150">
        <w:rPr>
          <w:u w:val="single"/>
        </w:rPr>
        <w:t>, qui doit être remise au chargé de laboratoire à la 2</w:t>
      </w:r>
      <w:r w:rsidR="00F53150" w:rsidRPr="00F53150">
        <w:rPr>
          <w:u w:val="single"/>
          <w:vertAlign w:val="superscript"/>
        </w:rPr>
        <w:t>e</w:t>
      </w:r>
      <w:r w:rsidR="00F53150">
        <w:rPr>
          <w:u w:val="single"/>
        </w:rPr>
        <w:t xml:space="preserve"> séance de laboratoire allouée à ce travail</w:t>
      </w:r>
      <w:r w:rsidRPr="001B127A">
        <w:t xml:space="preserve">. </w:t>
      </w:r>
      <w:r w:rsidR="00F53150" w:rsidRPr="00F53150">
        <w:t>Vous pouvez aussi numériser le document papier et le remettre à votre chargé de laboratoire par courriel, avant cette 2</w:t>
      </w:r>
      <w:r w:rsidR="00F53150" w:rsidRPr="00F53150">
        <w:rPr>
          <w:vertAlign w:val="superscript"/>
        </w:rPr>
        <w:t>e</w:t>
      </w:r>
      <w:r w:rsidR="00F53150" w:rsidRPr="00F53150">
        <w:t xml:space="preserve"> séance.</w:t>
      </w:r>
    </w:p>
    <w:p w14:paraId="559583A4" w14:textId="7396487C" w:rsidR="00987AD7" w:rsidRPr="001B127A" w:rsidRDefault="00AD6665" w:rsidP="00987AD7">
      <w:pPr>
        <w:pStyle w:val="Quote"/>
        <w:jc w:val="both"/>
      </w:pPr>
      <w:r w:rsidRPr="001B127A">
        <w:t>Il est évident que les échéanciers ne sont pas toujours respectés à la journée près par rapport à la planification initiale.  Par contre, vous vous engagez à livrer les parties qui vous sont attribués dans des délais acceptables par vos coéquipiers.</w:t>
      </w:r>
    </w:p>
    <w:p w14:paraId="63E80A1C" w14:textId="279F9D5D" w:rsidR="00A62FF6" w:rsidRPr="001B127A" w:rsidRDefault="00AE1E5E" w:rsidP="00987AD7">
      <w:pPr>
        <w:pStyle w:val="Quote"/>
        <w:jc w:val="both"/>
      </w:pPr>
      <w:r>
        <w:t>Pour la remise du rapport, mettez une copie de la planification ici ou en annexe</w:t>
      </w:r>
      <w:r w:rsidR="00AD6665" w:rsidRPr="001B127A">
        <w:t>.</w:t>
      </w:r>
      <w:r>
        <w:t xml:space="preserve"> Il n’est pas nécessaire que cette copie soit signée.</w:t>
      </w:r>
      <w:bookmarkStart w:id="0" w:name="_GoBack"/>
      <w:bookmarkEnd w:id="0"/>
      <w:r w:rsidR="006B618D" w:rsidRPr="001B127A">
        <w:t>]</w:t>
      </w:r>
    </w:p>
    <w:p w14:paraId="57D8C4B7" w14:textId="77777777" w:rsidR="00A62FF6" w:rsidRPr="001B127A" w:rsidRDefault="00A62FF6" w:rsidP="000972D4">
      <w:pPr>
        <w:rPr>
          <w:lang w:val="fr-CA"/>
        </w:rPr>
      </w:pPr>
    </w:p>
    <w:p w14:paraId="31FF7394" w14:textId="77777777" w:rsidR="00A62FF6" w:rsidRPr="001B127A" w:rsidRDefault="00A62FF6" w:rsidP="000972D4">
      <w:pPr>
        <w:rPr>
          <w:lang w:val="fr-CA"/>
        </w:rPr>
      </w:pPr>
    </w:p>
    <w:p w14:paraId="3001B91A" w14:textId="77777777" w:rsidR="00D9130A" w:rsidRPr="001B127A" w:rsidRDefault="009252B2" w:rsidP="000972D4">
      <w:pPr>
        <w:pStyle w:val="Heading1"/>
      </w:pPr>
      <w:r w:rsidRPr="001B127A">
        <w:br w:type="page"/>
      </w:r>
      <w:r w:rsidR="009E5596" w:rsidRPr="001B127A">
        <w:t xml:space="preserve">Description </w:t>
      </w:r>
      <w:r w:rsidR="00C75C05" w:rsidRPr="001B127A">
        <w:t>de l’application</w:t>
      </w:r>
      <w:r w:rsidR="00583969" w:rsidRPr="001B127A">
        <w:t xml:space="preserve"> </w:t>
      </w:r>
    </w:p>
    <w:p w14:paraId="4D26E719" w14:textId="77777777" w:rsidR="002504A5" w:rsidRPr="001B127A" w:rsidRDefault="002504A5" w:rsidP="00B442E3">
      <w:pPr>
        <w:pStyle w:val="Quote"/>
        <w:jc w:val="both"/>
      </w:pPr>
      <w:r w:rsidRPr="001B127A">
        <w:t>[</w:t>
      </w:r>
      <w:r w:rsidR="00583969" w:rsidRPr="001B127A">
        <w:t xml:space="preserve">Présentez </w:t>
      </w:r>
      <w:r w:rsidR="00C75C05" w:rsidRPr="001B127A">
        <w:t>ici la description formelle de votre application</w:t>
      </w:r>
      <w:r w:rsidRPr="001B127A">
        <w:t xml:space="preserve">.  Attention de ne pas répéter ce qui a déjà été dit dans l’introduction.  Ici, présentez plus en détail les tâches spécifiques que permettra votre interface sans décrire les étapes pour accomplir chaque tâche.  </w:t>
      </w:r>
    </w:p>
    <w:p w14:paraId="687C7CF3" w14:textId="77777777" w:rsidR="002504A5" w:rsidRPr="001B127A" w:rsidRDefault="002504A5" w:rsidP="00B442E3">
      <w:pPr>
        <w:pStyle w:val="Quote"/>
        <w:jc w:val="both"/>
      </w:pPr>
      <w:r w:rsidRPr="001B127A">
        <w:t>Présentez le contexte d’utilisat</w:t>
      </w:r>
      <w:r w:rsidR="00BF661D" w:rsidRPr="001B127A">
        <w:t>ion de l’application et analysez en quoi</w:t>
      </w:r>
      <w:r w:rsidRPr="001B127A">
        <w:t xml:space="preserve"> </w:t>
      </w:r>
      <w:r w:rsidR="00BF661D" w:rsidRPr="001B127A">
        <w:t xml:space="preserve">ce </w:t>
      </w:r>
      <w:r w:rsidRPr="001B127A">
        <w:t xml:space="preserve">contexte </w:t>
      </w:r>
      <w:r w:rsidR="00BF661D" w:rsidRPr="001B127A">
        <w:t>devr</w:t>
      </w:r>
      <w:r w:rsidR="00667E2A" w:rsidRPr="001B127A">
        <w:t>a</w:t>
      </w:r>
      <w:r w:rsidR="00BF661D" w:rsidRPr="001B127A">
        <w:t>it impacter le développement de l’interface.</w:t>
      </w:r>
      <w:r w:rsidR="00673ABD" w:rsidRPr="001B127A">
        <w:t>]</w:t>
      </w:r>
      <w:r w:rsidRPr="001B127A">
        <w:t xml:space="preserve"> </w:t>
      </w:r>
    </w:p>
    <w:p w14:paraId="0AD27270" w14:textId="77777777" w:rsidR="002504A5" w:rsidRPr="001B127A" w:rsidRDefault="002504A5" w:rsidP="002A7929">
      <w:pPr>
        <w:pStyle w:val="BodyText"/>
        <w:jc w:val="both"/>
        <w:rPr>
          <w:rFonts w:ascii="Arial" w:hAnsi="Arial" w:cs="Arial"/>
          <w:i/>
          <w:sz w:val="22"/>
        </w:rPr>
      </w:pPr>
    </w:p>
    <w:p w14:paraId="467CE557" w14:textId="77777777" w:rsidR="00583969" w:rsidRPr="001B127A" w:rsidRDefault="00945496" w:rsidP="002A7929">
      <w:pPr>
        <w:pStyle w:val="BodyText"/>
        <w:jc w:val="both"/>
        <w:rPr>
          <w:rFonts w:ascii="Arial" w:hAnsi="Arial" w:cs="Arial"/>
          <w:i/>
          <w:sz w:val="22"/>
        </w:rPr>
      </w:pPr>
      <w:r w:rsidRPr="001B127A">
        <w:rPr>
          <w:rFonts w:ascii="Arial" w:hAnsi="Arial" w:cs="Arial"/>
          <w:i/>
          <w:sz w:val="22"/>
        </w:rPr>
        <w:t xml:space="preserve"> </w:t>
      </w:r>
    </w:p>
    <w:p w14:paraId="40770C5A" w14:textId="77777777" w:rsidR="00A2239A" w:rsidRPr="001B127A" w:rsidRDefault="00A2239A" w:rsidP="002A7929">
      <w:pPr>
        <w:pStyle w:val="Heading1"/>
      </w:pPr>
      <w:r w:rsidRPr="001B127A">
        <w:br w:type="page"/>
      </w:r>
      <w:r w:rsidR="00C75C05" w:rsidRPr="001B127A">
        <w:t>Analyse de tâches</w:t>
      </w:r>
    </w:p>
    <w:p w14:paraId="6E3DDBED" w14:textId="73BE4B3F" w:rsidR="00561261" w:rsidRPr="001B127A" w:rsidRDefault="0039711A" w:rsidP="00C94C02">
      <w:pPr>
        <w:pStyle w:val="Quote"/>
      </w:pPr>
      <w:r w:rsidRPr="001B127A">
        <w:t>[Présentez ici une introduction qui explique un peu ce qu’est une analyse de tâche, pourquoi il est important de faire cette étape et vous décrivez ce que cette section (analyse de tâches) va contenir.]</w:t>
      </w:r>
    </w:p>
    <w:p w14:paraId="562B01EA" w14:textId="77777777" w:rsidR="008C4E94" w:rsidRPr="001B127A" w:rsidRDefault="00EE2FBE" w:rsidP="008C4E94">
      <w:pPr>
        <w:pStyle w:val="Heading2"/>
        <w:ind w:firstLine="284"/>
        <w:rPr>
          <w:lang w:val="fr-CA"/>
        </w:rPr>
      </w:pPr>
      <w:r w:rsidRPr="001B127A">
        <w:rPr>
          <w:lang w:val="fr-CA"/>
        </w:rPr>
        <w:t xml:space="preserve">Contexte </w:t>
      </w:r>
      <w:r w:rsidR="0071509E" w:rsidRPr="001B127A">
        <w:rPr>
          <w:lang w:val="fr-CA"/>
        </w:rPr>
        <w:t>et m</w:t>
      </w:r>
      <w:r w:rsidRPr="001B127A">
        <w:rPr>
          <w:lang w:val="fr-CA"/>
        </w:rPr>
        <w:t>otivation</w:t>
      </w:r>
      <w:r w:rsidR="008C4E94" w:rsidRPr="001B127A">
        <w:rPr>
          <w:lang w:val="fr-CA"/>
        </w:rPr>
        <w:t xml:space="preserve"> </w:t>
      </w:r>
    </w:p>
    <w:p w14:paraId="4AF560B9" w14:textId="77777777" w:rsidR="0071509E" w:rsidRPr="001B127A" w:rsidRDefault="0071509E" w:rsidP="008C4E94">
      <w:pPr>
        <w:pStyle w:val="Quote"/>
        <w:ind w:left="284"/>
        <w:jc w:val="both"/>
      </w:pPr>
      <w:r w:rsidRPr="001B127A">
        <w:t>[</w:t>
      </w:r>
      <w:r w:rsidR="00EE2FBE" w:rsidRPr="001B127A">
        <w:t>Expliquez de fa</w:t>
      </w:r>
      <w:r w:rsidR="00EE2FBE" w:rsidRPr="001B127A">
        <w:rPr>
          <w:rFonts w:cs="Arial"/>
        </w:rPr>
        <w:t>ç</w:t>
      </w:r>
      <w:r w:rsidR="00EE2FBE" w:rsidRPr="001B127A">
        <w:t>on g</w:t>
      </w:r>
      <w:r w:rsidR="00EE2FBE" w:rsidRPr="001B127A">
        <w:rPr>
          <w:rFonts w:cs="Arial"/>
        </w:rPr>
        <w:t xml:space="preserve">énérale </w:t>
      </w:r>
      <w:r w:rsidR="00EE2FBE" w:rsidRPr="001B127A">
        <w:t xml:space="preserve">la nature du travail des utilisateurs. Donnez une </w:t>
      </w:r>
      <w:r w:rsidR="008C4E94" w:rsidRPr="001B127A">
        <w:t xml:space="preserve">brève </w:t>
      </w:r>
      <w:r w:rsidR="00EE2FBE" w:rsidRPr="001B127A">
        <w:t>motivation pour vo</w:t>
      </w:r>
      <w:r w:rsidRPr="001B127A">
        <w:t xml:space="preserve">tre interface.  Est-ce que votre interface en remplace une existante ou elle remplace une façon de faire sans interface logicielle?  Pourquoi est-ce que la solution actuelle est à améliorer?] </w:t>
      </w:r>
    </w:p>
    <w:p w14:paraId="428C7691" w14:textId="77777777" w:rsidR="00EE2FBE" w:rsidRPr="001B127A" w:rsidRDefault="00EE2FBE" w:rsidP="002A7929">
      <w:pPr>
        <w:pStyle w:val="Heading2"/>
        <w:ind w:left="284"/>
        <w:jc w:val="both"/>
        <w:rPr>
          <w:lang w:val="fr-CA"/>
        </w:rPr>
      </w:pPr>
      <w:r w:rsidRPr="001B127A">
        <w:rPr>
          <w:lang w:val="fr-CA"/>
        </w:rPr>
        <w:t>Méthodologie</w:t>
      </w:r>
    </w:p>
    <w:p w14:paraId="6BEB865D" w14:textId="3AEA413D" w:rsidR="00647028" w:rsidRPr="001B127A" w:rsidRDefault="00647028" w:rsidP="00647028">
      <w:pPr>
        <w:pStyle w:val="Quote"/>
        <w:ind w:left="284"/>
        <w:jc w:val="both"/>
      </w:pPr>
      <w:r w:rsidRPr="001B127A">
        <w:t>[</w:t>
      </w:r>
      <w:r w:rsidR="00EE2FBE" w:rsidRPr="001B127A">
        <w:t>Expliquez comment vous avez procédé pour effectuer votre collecte de donn</w:t>
      </w:r>
      <w:r w:rsidR="00EE2FBE" w:rsidRPr="001B127A">
        <w:rPr>
          <w:rFonts w:cs="Arial"/>
        </w:rPr>
        <w:t>é</w:t>
      </w:r>
      <w:r w:rsidR="00EE2FBE" w:rsidRPr="001B127A">
        <w:t>es et votre analyse de t</w:t>
      </w:r>
      <w:r w:rsidR="00EE2FBE" w:rsidRPr="001B127A">
        <w:rPr>
          <w:rFonts w:cs="Arial"/>
        </w:rPr>
        <w:t>â</w:t>
      </w:r>
      <w:r w:rsidR="00EE2FBE" w:rsidRPr="001B127A">
        <w:t>ches.  Quelle méthode avez-vous utilisée pour faire la collecte de donn</w:t>
      </w:r>
      <w:r w:rsidR="00EE2FBE" w:rsidRPr="001B127A">
        <w:rPr>
          <w:rFonts w:cs="Arial"/>
        </w:rPr>
        <w:t>é</w:t>
      </w:r>
      <w:r w:rsidR="00EE2FBE" w:rsidRPr="001B127A">
        <w:t>es (entrevue, questionnaire, observations) ?  Donnez un sommaire des questions posé</w:t>
      </w:r>
      <w:r w:rsidR="00EE2FBE" w:rsidRPr="001B127A">
        <w:rPr>
          <w:rFonts w:cs="Arial"/>
        </w:rPr>
        <w:t>e</w:t>
      </w:r>
      <w:r w:rsidR="00EE2FBE" w:rsidRPr="001B127A">
        <w:t>s, comment vous avez trouv</w:t>
      </w:r>
      <w:r w:rsidR="00EE2FBE" w:rsidRPr="001B127A">
        <w:rPr>
          <w:rFonts w:cs="Arial"/>
        </w:rPr>
        <w:t>é</w:t>
      </w:r>
      <w:r w:rsidR="00EE2FBE" w:rsidRPr="001B127A">
        <w:t xml:space="preserve"> vos utilisateurs (</w:t>
      </w:r>
      <w:r w:rsidRPr="001B127A">
        <w:t>décrivez les sans les nommer</w:t>
      </w:r>
      <w:r w:rsidR="00EE2FBE" w:rsidRPr="001B127A">
        <w:t xml:space="preserve"> </w:t>
      </w:r>
      <w:r w:rsidRPr="001B127A">
        <w:t>e.g.</w:t>
      </w:r>
      <w:r w:rsidR="00EE2FBE" w:rsidRPr="001B127A">
        <w:t xml:space="preserve"> le fr</w:t>
      </w:r>
      <w:r w:rsidR="00EE2FBE" w:rsidRPr="001B127A">
        <w:rPr>
          <w:rFonts w:cs="Arial"/>
        </w:rPr>
        <w:t>è</w:t>
      </w:r>
      <w:r w:rsidR="00EE2FBE" w:rsidRPr="001B127A">
        <w:t>re d’un des auteurs qui travaille dans un magasin), comment et o</w:t>
      </w:r>
      <w:r w:rsidR="00EE2FBE" w:rsidRPr="001B127A">
        <w:rPr>
          <w:rFonts w:cs="Arial"/>
        </w:rPr>
        <w:t>ù</w:t>
      </w:r>
      <w:r w:rsidR="00EE2FBE" w:rsidRPr="001B127A">
        <w:t xml:space="preserve"> vous avez observ</w:t>
      </w:r>
      <w:r w:rsidR="00EE2FBE" w:rsidRPr="001B127A">
        <w:rPr>
          <w:rFonts w:cs="Arial"/>
        </w:rPr>
        <w:t>é</w:t>
      </w:r>
      <w:r w:rsidR="00EE2FBE" w:rsidRPr="001B127A">
        <w:t xml:space="preserve"> vos utilisateurs, etc.  Si vos utilisateurs sont d’autres </w:t>
      </w:r>
      <w:r w:rsidR="00EE2FBE" w:rsidRPr="001B127A">
        <w:rPr>
          <w:rFonts w:cs="Arial"/>
        </w:rPr>
        <w:t>é</w:t>
      </w:r>
      <w:r w:rsidR="00EE2FBE" w:rsidRPr="001B127A">
        <w:t>tudiants de LOG 350, donnez leurs noms.</w:t>
      </w:r>
      <w:r w:rsidR="00400CA8" w:rsidRPr="001B127A">
        <w:t xml:space="preserve">  </w:t>
      </w:r>
    </w:p>
    <w:p w14:paraId="2809E407" w14:textId="77777777" w:rsidR="0001785D" w:rsidRPr="001B127A" w:rsidRDefault="00647028" w:rsidP="00647028">
      <w:pPr>
        <w:pStyle w:val="Quote"/>
        <w:ind w:left="284"/>
        <w:jc w:val="both"/>
        <w:rPr>
          <w:rFonts w:cs="Arial"/>
        </w:rPr>
      </w:pPr>
      <w:r w:rsidRPr="001B127A">
        <w:rPr>
          <w:rFonts w:cs="Arial"/>
        </w:rPr>
        <w:t>Trouvez des utilisateurs appropriés.  Idéalement ils sont des vrais utilisat</w:t>
      </w:r>
      <w:r w:rsidR="00B14F25" w:rsidRPr="001B127A">
        <w:rPr>
          <w:rFonts w:cs="Arial"/>
        </w:rPr>
        <w:t xml:space="preserve">eurs cibles de votre interface.  </w:t>
      </w:r>
      <w:r w:rsidRPr="001B127A">
        <w:rPr>
          <w:rFonts w:cs="Arial"/>
        </w:rPr>
        <w:t>Si vous n’êtes pas capables de trouver des vrais utilisateurs cibles et vous devez utiliser des substituts (amis, etc.)</w:t>
      </w:r>
      <w:r w:rsidR="00E11D9A" w:rsidRPr="001B127A">
        <w:rPr>
          <w:rFonts w:cs="Arial"/>
        </w:rPr>
        <w:t>, justifiez-</w:t>
      </w:r>
      <w:r w:rsidRPr="001B127A">
        <w:rPr>
          <w:rFonts w:cs="Arial"/>
        </w:rPr>
        <w:t>le dans votre rapport.</w:t>
      </w:r>
      <w:r w:rsidR="00E11D9A" w:rsidRPr="001B127A">
        <w:rPr>
          <w:rFonts w:cs="Arial"/>
        </w:rPr>
        <w:t xml:space="preserve">  Vous ne pouvez pas utiliser des membres de votre équipe.</w:t>
      </w:r>
    </w:p>
    <w:p w14:paraId="6659AD51" w14:textId="77777777" w:rsidR="00BF529E" w:rsidRPr="001B127A" w:rsidRDefault="0001785D" w:rsidP="0001785D">
      <w:pPr>
        <w:pStyle w:val="Quote"/>
        <w:ind w:left="284"/>
        <w:jc w:val="both"/>
      </w:pPr>
      <w:r w:rsidRPr="001B127A">
        <w:t xml:space="preserve">Rencontrez vos utilisateurs.  Apprenez-en plus sur les tâches reliées à votre projet qu’ils effectuent actuellement (référez-vous au cours analyse de tâches pour les techniques) : quels sont ces tâches ?  Quels sont les buts des utilisateurs lorsqu’ils effectuent ces tâches ? Comment effectuent-t-ils ces tâches actuellement ?  Avec quelles démarches, quelles procédures, quels outils (logiciels ou autres) ?  Quels aspects des tâches sont automatisés et quels non ?  Quels problèmes rencontrent vos utilisateurs actuellement, c.-à-d. </w:t>
      </w:r>
      <w:r w:rsidRPr="001B127A">
        <w:rPr>
          <w:u w:val="single"/>
        </w:rPr>
        <w:t>avant</w:t>
      </w:r>
      <w:r w:rsidRPr="001B127A">
        <w:t xml:space="preserve"> l’arrivée de votre système ou interface ?  Si un nouveau logiciel ou une nouvelle interface était créée pour eux, quels seraient leurs besoins et leurs souhaits ? Si possible, </w:t>
      </w:r>
      <w:r w:rsidRPr="001B127A">
        <w:rPr>
          <w:b/>
          <w:u w:val="single"/>
        </w:rPr>
        <w:t>observez</w:t>
      </w:r>
      <w:r w:rsidRPr="001B127A">
        <w:t xml:space="preserve"> vos utilisateurs en train d’effectuer leurs taches, et notez vos observations (si des observations ne sont pas possibles, justifiez pourquoi dans votre rapport).  Pendant vos observations, il serait souhaitable que les utilisateurs verbalisent ce qu’ils font et ce qu’ils pensent.</w:t>
      </w:r>
    </w:p>
    <w:p w14:paraId="03321A56" w14:textId="16CB6269" w:rsidR="00400CA8" w:rsidRPr="001B127A" w:rsidRDefault="00400CA8" w:rsidP="0001785D">
      <w:pPr>
        <w:pStyle w:val="Quote"/>
        <w:ind w:left="284"/>
        <w:jc w:val="both"/>
      </w:pPr>
      <w:r w:rsidRPr="001B127A">
        <w:t>Il ne doit y avoir aucune information dans la section analyse de tâche dont l’origine n’est pas claire dans la métho</w:t>
      </w:r>
      <w:r w:rsidR="002E0045" w:rsidRPr="001B127A">
        <w:t>do</w:t>
      </w:r>
      <w:r w:rsidRPr="001B127A">
        <w:t>logie.</w:t>
      </w:r>
    </w:p>
    <w:p w14:paraId="3156CB92" w14:textId="27E3CE21" w:rsidR="00647028" w:rsidRPr="001B127A" w:rsidRDefault="00BF529E" w:rsidP="00400CA8">
      <w:pPr>
        <w:pStyle w:val="Quote"/>
        <w:ind w:left="284"/>
        <w:jc w:val="both"/>
      </w:pPr>
      <w:r w:rsidRPr="001B127A">
        <w:t>Mettez en annexe (et ajoutez-y une référence ici) tous les documents produits (fiches d’observation,</w:t>
      </w:r>
      <w:r w:rsidR="00920002" w:rsidRPr="001B127A">
        <w:t xml:space="preserve"> questionnaires,</w:t>
      </w:r>
      <w:r w:rsidRPr="001B127A">
        <w:t xml:space="preserve"> etc.)</w:t>
      </w:r>
      <w:r w:rsidR="00647028" w:rsidRPr="001B127A">
        <w:rPr>
          <w:rFonts w:cs="Arial"/>
        </w:rPr>
        <w:t>]</w:t>
      </w:r>
    </w:p>
    <w:p w14:paraId="0E5D6E22" w14:textId="77777777" w:rsidR="00647028" w:rsidRPr="001B127A" w:rsidRDefault="00647028" w:rsidP="002A7929">
      <w:pPr>
        <w:pStyle w:val="BodyText"/>
        <w:ind w:left="284"/>
        <w:jc w:val="both"/>
        <w:rPr>
          <w:rFonts w:ascii="Arial" w:hAnsi="Arial"/>
          <w:i/>
          <w:sz w:val="22"/>
        </w:rPr>
      </w:pPr>
    </w:p>
    <w:p w14:paraId="17EC2E29" w14:textId="77777777" w:rsidR="00561261" w:rsidRPr="001B127A" w:rsidRDefault="00561261" w:rsidP="002A7929">
      <w:pPr>
        <w:pStyle w:val="Heading2"/>
        <w:ind w:left="284"/>
        <w:jc w:val="both"/>
        <w:rPr>
          <w:lang w:val="fr-CA"/>
        </w:rPr>
      </w:pPr>
      <w:r w:rsidRPr="001B127A">
        <w:rPr>
          <w:lang w:val="fr-CA"/>
        </w:rPr>
        <w:t>Description du public cible et des types d’intervenants</w:t>
      </w:r>
    </w:p>
    <w:p w14:paraId="364F99D7" w14:textId="71C3112F" w:rsidR="00561261" w:rsidRPr="001B127A" w:rsidRDefault="00D1725D" w:rsidP="00D1725D">
      <w:pPr>
        <w:pStyle w:val="Quote"/>
        <w:ind w:left="284"/>
        <w:jc w:val="both"/>
      </w:pPr>
      <w:r w:rsidRPr="001B127A">
        <w:t>[</w:t>
      </w:r>
      <w:r w:rsidR="00D4636B" w:rsidRPr="001B127A">
        <w:t>Décrivez vos utilisateurs cible</w:t>
      </w:r>
      <w:r w:rsidRPr="001B127A">
        <w:t>s (exemple</w:t>
      </w:r>
      <w:r w:rsidR="00D4636B" w:rsidRPr="001B127A">
        <w:t>: caissi</w:t>
      </w:r>
      <w:r w:rsidR="00D4636B" w:rsidRPr="001B127A">
        <w:rPr>
          <w:rFonts w:cs="Arial"/>
        </w:rPr>
        <w:t>è</w:t>
      </w:r>
      <w:r w:rsidR="00D4636B" w:rsidRPr="001B127A">
        <w:t xml:space="preserve">res) qui seront les utilisateurs principaux </w:t>
      </w:r>
      <w:r w:rsidRPr="001B127A">
        <w:t>de votre interface.  Décrivez</w:t>
      </w:r>
      <w:r w:rsidR="00D4636B" w:rsidRPr="001B127A">
        <w:t xml:space="preserve"> aussi tous les autres intervenants (exemple : clients de magasin, responsable de magasin) qui sont susceptibles d’utiliser votre système ou qui pourraient </w:t>
      </w:r>
      <w:r w:rsidR="00D4636B" w:rsidRPr="001B127A">
        <w:rPr>
          <w:rFonts w:cs="Arial"/>
        </w:rPr>
        <w:t>ê</w:t>
      </w:r>
      <w:r w:rsidR="00D4636B" w:rsidRPr="001B127A">
        <w:t>tre concern</w:t>
      </w:r>
      <w:r w:rsidR="00D4636B" w:rsidRPr="001B127A">
        <w:rPr>
          <w:rFonts w:cs="Arial"/>
        </w:rPr>
        <w:t>és ou touchés par votre système</w:t>
      </w:r>
      <w:r w:rsidR="00D4636B" w:rsidRPr="001B127A">
        <w:t>.  Qu’est-ce qui les différencie, quelle</w:t>
      </w:r>
      <w:r w:rsidR="005D5F8E" w:rsidRPr="001B127A">
        <w:t>s</w:t>
      </w:r>
      <w:r w:rsidR="00D4636B" w:rsidRPr="001B127A">
        <w:t xml:space="preserve"> sont leurs particularités? Exemples : leur </w:t>
      </w:r>
      <w:r w:rsidR="00D4636B" w:rsidRPr="001B127A">
        <w:rPr>
          <w:rFonts w:cs="Arial"/>
        </w:rPr>
        <w:t>â</w:t>
      </w:r>
      <w:r w:rsidR="00D4636B" w:rsidRPr="001B127A">
        <w:t>ge, leur formation, leur niveau de familiarit</w:t>
      </w:r>
      <w:r w:rsidR="00D4636B" w:rsidRPr="001B127A">
        <w:rPr>
          <w:rFonts w:cs="Arial"/>
        </w:rPr>
        <w:t>é</w:t>
      </w:r>
      <w:r w:rsidR="00D4636B" w:rsidRPr="001B127A">
        <w:t xml:space="preserve"> avec les ordinateurs, s’ils passent leur journ</w:t>
      </w:r>
      <w:r w:rsidR="00D4636B" w:rsidRPr="001B127A">
        <w:rPr>
          <w:rFonts w:cs="Arial"/>
        </w:rPr>
        <w:t>é</w:t>
      </w:r>
      <w:r w:rsidR="00D4636B" w:rsidRPr="001B127A">
        <w:t xml:space="preserve">e assis devant un ordinateur </w:t>
      </w:r>
      <w:r w:rsidR="00D4636B" w:rsidRPr="001B127A">
        <w:rPr>
          <w:rFonts w:cs="Arial"/>
        </w:rPr>
        <w:t>à</w:t>
      </w:r>
      <w:r w:rsidR="00D4636B" w:rsidRPr="001B127A">
        <w:t xml:space="preserve"> faire du travail solitaire ou s’ils int</w:t>
      </w:r>
      <w:r w:rsidR="00D4636B" w:rsidRPr="001B127A">
        <w:rPr>
          <w:rFonts w:cs="Arial"/>
        </w:rPr>
        <w:t>e</w:t>
      </w:r>
      <w:r w:rsidR="00D4636B" w:rsidRPr="001B127A">
        <w:t xml:space="preserve">ragissent souvent avec d’autres gens, s’ils travaillent </w:t>
      </w:r>
      <w:r w:rsidR="00D4636B" w:rsidRPr="001B127A">
        <w:rPr>
          <w:rFonts w:cs="Arial"/>
        </w:rPr>
        <w:t>à</w:t>
      </w:r>
      <w:r w:rsidR="00D4636B" w:rsidRPr="001B127A">
        <w:t xml:space="preserve"> l’ext</w:t>
      </w:r>
      <w:r w:rsidR="00D4636B" w:rsidRPr="001B127A">
        <w:rPr>
          <w:rFonts w:cs="Arial"/>
        </w:rPr>
        <w:t>é</w:t>
      </w:r>
      <w:r w:rsidR="00D4636B" w:rsidRPr="001B127A">
        <w:t>rieur, pendant combien d’heures, s’ils sont souvent interrompus dans leurs t</w:t>
      </w:r>
      <w:r w:rsidR="00D4636B" w:rsidRPr="001B127A">
        <w:rPr>
          <w:rFonts w:cs="Arial"/>
        </w:rPr>
        <w:t>â</w:t>
      </w:r>
      <w:r w:rsidR="00D4636B" w:rsidRPr="001B127A">
        <w:t>ches, s’ils ont des particularit</w:t>
      </w:r>
      <w:r w:rsidR="00D4636B" w:rsidRPr="001B127A">
        <w:rPr>
          <w:rFonts w:cs="Arial"/>
        </w:rPr>
        <w:t>é</w:t>
      </w:r>
      <w:r w:rsidR="00D4636B" w:rsidRPr="001B127A">
        <w:t>s physiques (aveugle, sourd, autre condition), etc.  D</w:t>
      </w:r>
      <w:r w:rsidR="00D4636B" w:rsidRPr="001B127A">
        <w:rPr>
          <w:rFonts w:cs="Arial"/>
        </w:rPr>
        <w:t>é</w:t>
      </w:r>
      <w:r w:rsidR="00D4636B" w:rsidRPr="001B127A">
        <w:t>crivez aussi l’environnement dans lequel vos utilisateurs cible</w:t>
      </w:r>
      <w:r w:rsidR="005D5F8E" w:rsidRPr="001B127A">
        <w:t>s</w:t>
      </w:r>
      <w:r w:rsidR="00D4636B" w:rsidRPr="001B127A">
        <w:t>, et autres intervenants, travaillent.</w:t>
      </w:r>
      <w:r w:rsidRPr="001B127A">
        <w:t>]</w:t>
      </w:r>
    </w:p>
    <w:p w14:paraId="35AB6F78" w14:textId="77777777" w:rsidR="00D4636B" w:rsidRPr="001B127A" w:rsidRDefault="00D4636B" w:rsidP="002A7929">
      <w:pPr>
        <w:pStyle w:val="Heading2"/>
        <w:ind w:left="284"/>
        <w:jc w:val="both"/>
        <w:rPr>
          <w:lang w:val="fr-CA"/>
        </w:rPr>
      </w:pPr>
      <w:r w:rsidRPr="001B127A">
        <w:rPr>
          <w:lang w:val="fr-CA"/>
        </w:rPr>
        <w:t>Description des tâches</w:t>
      </w:r>
    </w:p>
    <w:p w14:paraId="0CE02BE2" w14:textId="09CA04A6" w:rsidR="00D4636B" w:rsidRPr="001B127A" w:rsidRDefault="00436342" w:rsidP="002A51BB">
      <w:pPr>
        <w:pStyle w:val="Quote"/>
        <w:ind w:left="284"/>
        <w:jc w:val="both"/>
        <w:rPr>
          <w:rFonts w:ascii="Arial" w:hAnsi="Arial"/>
        </w:rPr>
      </w:pPr>
      <w:r w:rsidRPr="001B127A">
        <w:t>[</w:t>
      </w:r>
      <w:r w:rsidR="00D4636B" w:rsidRPr="001B127A">
        <w:t>Faites ici une liste des tâches qui sont effectuées par les utilisateurs présentement (avant l’arrivée de votre système).  Décrivez de quelle façon ces tâches sont faites.  Décrire les tâches en cas d’utilisation. Identifiez aussi les problèmes actuellement rencontrés par les utilisateurs</w:t>
      </w:r>
      <w:r w:rsidR="00D4636B" w:rsidRPr="001B127A">
        <w:rPr>
          <w:rFonts w:ascii="Arial" w:hAnsi="Arial" w:cs="Arial"/>
        </w:rPr>
        <w:t>.</w:t>
      </w:r>
      <w:r w:rsidRPr="001B127A">
        <w:rPr>
          <w:rFonts w:ascii="Arial" w:hAnsi="Arial" w:cs="Arial"/>
        </w:rPr>
        <w:t>]</w:t>
      </w:r>
    </w:p>
    <w:p w14:paraId="0F00360D" w14:textId="77777777" w:rsidR="009D4DDC" w:rsidRPr="001B127A" w:rsidRDefault="009D4DDC" w:rsidP="002A51BB">
      <w:pPr>
        <w:pStyle w:val="Heading2"/>
        <w:ind w:left="284"/>
        <w:jc w:val="both"/>
        <w:rPr>
          <w:lang w:val="fr-CA"/>
        </w:rPr>
      </w:pPr>
      <w:r w:rsidRPr="001B127A">
        <w:rPr>
          <w:lang w:val="fr-CA"/>
        </w:rPr>
        <w:t>Matrice intervenant-tâche</w:t>
      </w:r>
    </w:p>
    <w:p w14:paraId="16264600" w14:textId="2DB4BD2C" w:rsidR="00275EE7" w:rsidRPr="001B127A" w:rsidRDefault="00792A69" w:rsidP="002A51BB">
      <w:pPr>
        <w:pStyle w:val="Quote"/>
        <w:ind w:left="284"/>
        <w:jc w:val="both"/>
      </w:pPr>
      <w:r w:rsidRPr="001B127A">
        <w:t>[</w:t>
      </w:r>
      <w:r w:rsidR="00561261" w:rsidRPr="001B127A">
        <w:t>Placez votre matrice ici.</w:t>
      </w:r>
      <w:r w:rsidRPr="001B127A">
        <w:t xml:space="preserve"> Référez-vous aux notes de cours pour vous assurer que votre matrice contient </w:t>
      </w:r>
      <w:r w:rsidR="005553CD" w:rsidRPr="001B127A">
        <w:t>toute l’information requise (fréquence, importance, temps d’exécution actuelle, et degré de difficulté, etc.)</w:t>
      </w:r>
      <w:r w:rsidRPr="001B127A">
        <w:t>]</w:t>
      </w:r>
    </w:p>
    <w:p w14:paraId="55582718" w14:textId="77777777" w:rsidR="00570108" w:rsidRPr="001B127A" w:rsidRDefault="00570108" w:rsidP="002A51BB">
      <w:pPr>
        <w:pStyle w:val="Heading2"/>
        <w:ind w:left="284"/>
        <w:jc w:val="both"/>
        <w:rPr>
          <w:lang w:val="fr-CA"/>
        </w:rPr>
      </w:pPr>
      <w:r w:rsidRPr="001B127A">
        <w:rPr>
          <w:lang w:val="fr-CA"/>
        </w:rPr>
        <w:t>Glossaire du domaine</w:t>
      </w:r>
    </w:p>
    <w:p w14:paraId="1364ED77" w14:textId="3CEBE71E" w:rsidR="00275EE7" w:rsidRPr="001B127A" w:rsidRDefault="00792A69" w:rsidP="00CD7DD9">
      <w:pPr>
        <w:pStyle w:val="Quote"/>
        <w:jc w:val="both"/>
      </w:pPr>
      <w:r w:rsidRPr="001B127A">
        <w:t>[</w:t>
      </w:r>
      <w:r w:rsidR="00D4636B" w:rsidRPr="001B127A">
        <w:t>Insérez ici le glossaire contenant les termes et les définitions</w:t>
      </w:r>
      <w:r w:rsidR="00CD7DD9" w:rsidRPr="001B127A">
        <w:t xml:space="preserve"> propres au domaine</w:t>
      </w:r>
      <w:r w:rsidRPr="001B127A">
        <w:t>.]</w:t>
      </w:r>
    </w:p>
    <w:p w14:paraId="21F6B231" w14:textId="77777777" w:rsidR="00561261" w:rsidRPr="001B127A" w:rsidRDefault="00561261" w:rsidP="002A7929">
      <w:pPr>
        <w:pStyle w:val="Heading2"/>
        <w:ind w:left="284"/>
        <w:jc w:val="both"/>
        <w:rPr>
          <w:lang w:val="fr-CA"/>
        </w:rPr>
      </w:pPr>
      <w:r w:rsidRPr="001B127A">
        <w:rPr>
          <w:lang w:val="fr-CA"/>
        </w:rPr>
        <w:t>Discussion</w:t>
      </w:r>
    </w:p>
    <w:p w14:paraId="77FD7839" w14:textId="77777777" w:rsidR="00B755AC" w:rsidRPr="001B127A" w:rsidRDefault="002A51BB" w:rsidP="00B755AC">
      <w:pPr>
        <w:pStyle w:val="Quote"/>
        <w:ind w:left="284"/>
        <w:jc w:val="both"/>
      </w:pPr>
      <w:r w:rsidRPr="001B127A">
        <w:t>[</w:t>
      </w:r>
      <w:r w:rsidR="00D4636B" w:rsidRPr="001B127A">
        <w:t>Discutez (au moins 2-3 paragraphes) les implications majeures de votre analyse de t</w:t>
      </w:r>
      <w:r w:rsidR="00D4636B" w:rsidRPr="001B127A">
        <w:rPr>
          <w:rFonts w:cs="Arial"/>
        </w:rPr>
        <w:t>â</w:t>
      </w:r>
      <w:r w:rsidR="00D4636B" w:rsidRPr="001B127A">
        <w:t>ches sur l’approche initiale que vous allez prendre dans la conception du premier prototype de l’interface. Comment fera votre interface pour supporter les t</w:t>
      </w:r>
      <w:r w:rsidR="00D4636B" w:rsidRPr="001B127A">
        <w:rPr>
          <w:rFonts w:cs="Arial"/>
        </w:rPr>
        <w:t>â</w:t>
      </w:r>
      <w:r w:rsidR="00D4636B" w:rsidRPr="001B127A">
        <w:t>ches cl</w:t>
      </w:r>
      <w:r w:rsidR="00D4636B" w:rsidRPr="001B127A">
        <w:rPr>
          <w:rFonts w:cs="Arial"/>
        </w:rPr>
        <w:t>é</w:t>
      </w:r>
      <w:r w:rsidR="00D4636B" w:rsidRPr="001B127A">
        <w:t>s?  Va-t-elle tenter d’</w:t>
      </w:r>
      <w:r w:rsidR="00D4636B" w:rsidRPr="001B127A">
        <w:rPr>
          <w:rFonts w:cs="Arial"/>
        </w:rPr>
        <w:t>é</w:t>
      </w:r>
      <w:r w:rsidR="00D4636B" w:rsidRPr="001B127A">
        <w:t>liminer des probl</w:t>
      </w:r>
      <w:r w:rsidR="00D4636B" w:rsidRPr="001B127A">
        <w:rPr>
          <w:rFonts w:cs="Arial"/>
        </w:rPr>
        <w:t>è</w:t>
      </w:r>
      <w:r w:rsidR="00D4636B" w:rsidRPr="001B127A">
        <w:t>mes dans la fa</w:t>
      </w:r>
      <w:r w:rsidR="00D4636B" w:rsidRPr="001B127A">
        <w:rPr>
          <w:rFonts w:cs="Arial"/>
        </w:rPr>
        <w:t>ç</w:t>
      </w:r>
      <w:r w:rsidR="00D4636B" w:rsidRPr="001B127A">
        <w:t>on actuelle d’effectuer les t</w:t>
      </w:r>
      <w:r w:rsidR="00D4636B" w:rsidRPr="001B127A">
        <w:rPr>
          <w:rFonts w:cs="Arial"/>
        </w:rPr>
        <w:t>â</w:t>
      </w:r>
      <w:r w:rsidR="00D4636B" w:rsidRPr="001B127A">
        <w:t>ches?</w:t>
      </w:r>
    </w:p>
    <w:p w14:paraId="101ED1FA" w14:textId="6F0409B0" w:rsidR="00D4636B" w:rsidRPr="001B127A" w:rsidRDefault="00E97BA6" w:rsidP="00B755AC">
      <w:pPr>
        <w:pStyle w:val="Quote"/>
        <w:ind w:left="284"/>
        <w:jc w:val="both"/>
      </w:pPr>
      <w:r w:rsidRPr="001B127A">
        <w:t xml:space="preserve">Attention, la discussion est </w:t>
      </w:r>
      <w:r w:rsidR="00D4498F" w:rsidRPr="001B127A">
        <w:t>la partie la plus importante</w:t>
      </w:r>
      <w:r w:rsidRPr="001B127A">
        <w:t xml:space="preserve">.  </w:t>
      </w:r>
      <w:r w:rsidR="00D4498F" w:rsidRPr="001B127A">
        <w:t xml:space="preserve">Il ne s’agit pas de résumer la section.  </w:t>
      </w:r>
      <w:r w:rsidRPr="001B127A">
        <w:t>C’est ici que vous interprétez l’information et présentez en présenter son utilité dans le contexte concret de votre projet.</w:t>
      </w:r>
      <w:r w:rsidR="002A51BB" w:rsidRPr="001B127A">
        <w:t>]</w:t>
      </w:r>
    </w:p>
    <w:p w14:paraId="096A24F0" w14:textId="77777777" w:rsidR="00561261" w:rsidRPr="001B127A" w:rsidRDefault="00561261" w:rsidP="002A7929">
      <w:pPr>
        <w:pStyle w:val="BodyText"/>
        <w:jc w:val="both"/>
      </w:pPr>
    </w:p>
    <w:p w14:paraId="51173BA5" w14:textId="0E01D6F9" w:rsidR="00D4636B" w:rsidRPr="001B127A" w:rsidRDefault="00177FAD" w:rsidP="002A7929">
      <w:pPr>
        <w:pStyle w:val="Heading1"/>
      </w:pPr>
      <w:r w:rsidRPr="001B127A">
        <w:br w:type="page"/>
      </w:r>
      <w:r w:rsidR="00F370DE" w:rsidRPr="001B127A">
        <w:t>Réalisation du prototype</w:t>
      </w:r>
      <w:r w:rsidR="004C79B1" w:rsidRPr="001B127A">
        <w:t xml:space="preserve"> statique</w:t>
      </w:r>
    </w:p>
    <w:p w14:paraId="652A04E6" w14:textId="77777777" w:rsidR="00F63C1F" w:rsidRPr="001B127A" w:rsidRDefault="00F63C1F" w:rsidP="002A7929">
      <w:pPr>
        <w:pStyle w:val="Heading2"/>
        <w:ind w:left="284"/>
        <w:jc w:val="both"/>
        <w:rPr>
          <w:lang w:val="fr-CA"/>
        </w:rPr>
      </w:pPr>
      <w:bookmarkStart w:id="1" w:name="_Toc147376545"/>
      <w:r w:rsidRPr="001B127A">
        <w:rPr>
          <w:lang w:val="fr-CA"/>
        </w:rPr>
        <w:t>Méthodologie</w:t>
      </w:r>
      <w:bookmarkEnd w:id="1"/>
    </w:p>
    <w:p w14:paraId="180AE757" w14:textId="1B74B16C" w:rsidR="00F63C1F" w:rsidRPr="001B127A" w:rsidRDefault="00DB7945" w:rsidP="008767C5">
      <w:pPr>
        <w:pStyle w:val="Quote"/>
        <w:ind w:left="284"/>
        <w:jc w:val="both"/>
      </w:pPr>
      <w:r w:rsidRPr="001B127A">
        <w:t>[</w:t>
      </w:r>
      <w:r w:rsidR="00F63C1F" w:rsidRPr="001B127A">
        <w:t>Expliquez comment vous avez procédé pour effectuer cette partie du travail.  Quelles étaient vos sources d’information, comment vous êtes-vous assu</w:t>
      </w:r>
      <w:r w:rsidRPr="001B127A">
        <w:t>ré que vous n’avez rien oublié, etc.</w:t>
      </w:r>
    </w:p>
    <w:p w14:paraId="7559AAC7" w14:textId="7AAE0528" w:rsidR="00F63C1F" w:rsidRPr="001B127A" w:rsidRDefault="00DB7945" w:rsidP="008767C5">
      <w:pPr>
        <w:pStyle w:val="Quote"/>
        <w:ind w:left="284"/>
        <w:jc w:val="both"/>
      </w:pPr>
      <w:r w:rsidRPr="001B127A">
        <w:t xml:space="preserve">En gros, vous devez </w:t>
      </w:r>
      <w:r w:rsidR="00F16B8F">
        <w:t xml:space="preserve">d’abord </w:t>
      </w:r>
      <w:r w:rsidRPr="001B127A">
        <w:t xml:space="preserve">utiliser la méthode de Lauesen </w:t>
      </w:r>
      <w:r w:rsidR="00F16B8F">
        <w:t>pour grouper les données en</w:t>
      </w:r>
      <w:r w:rsidRPr="001B127A">
        <w:t xml:space="preserve"> fenêtres virtuelles et ensuite créer des fenêtres statiques selon la méthodologie et avec les outils de votre choix.  Vous pouvez utiliser des logiciels pour les fenêtres statiques mais vous êtes encouragés de faire un prototype papier à la main.  Décrivez toutes vos démarches.]</w:t>
      </w:r>
    </w:p>
    <w:p w14:paraId="0BF97AA6" w14:textId="77777777" w:rsidR="00F63C1F" w:rsidRPr="001B127A" w:rsidRDefault="00F63C1F" w:rsidP="002A7929">
      <w:pPr>
        <w:pStyle w:val="Heading2"/>
        <w:ind w:left="284"/>
        <w:jc w:val="both"/>
        <w:rPr>
          <w:lang w:val="fr-CA"/>
        </w:rPr>
      </w:pPr>
      <w:bookmarkStart w:id="2" w:name="_Toc147376546"/>
      <w:r w:rsidRPr="001B127A">
        <w:rPr>
          <w:lang w:val="fr-CA"/>
        </w:rPr>
        <w:t>Les fenêtres virtuelles</w:t>
      </w:r>
      <w:bookmarkEnd w:id="2"/>
    </w:p>
    <w:p w14:paraId="7CE2EA93" w14:textId="6A7E3CF9" w:rsidR="00F63C1F" w:rsidRPr="001B127A" w:rsidRDefault="00DB7945" w:rsidP="008767C5">
      <w:pPr>
        <w:pStyle w:val="Quote"/>
        <w:ind w:left="284"/>
        <w:jc w:val="both"/>
      </w:pPr>
      <w:r w:rsidRPr="001B127A">
        <w:t xml:space="preserve">[Dans cette section, suivez la méthodologie de Lauesen telle que présentée en classe pour produire des fenêtres virtuelles.  Attention, des fenêtres virtuelles ne sont pas simplement des « frames » de l’interface.  </w:t>
      </w:r>
      <w:r w:rsidR="008767C5" w:rsidRPr="001B127A">
        <w:t>Référez</w:t>
      </w:r>
      <w:r w:rsidRPr="001B127A">
        <w:t xml:space="preserve">-vous </w:t>
      </w:r>
      <w:r w:rsidR="008767C5" w:rsidRPr="001B127A">
        <w:t xml:space="preserve">aux notes de cours et à l’article de Lauesen sur le site du cours.] </w:t>
      </w:r>
    </w:p>
    <w:p w14:paraId="2111C53A" w14:textId="46D313C8" w:rsidR="00F63C1F" w:rsidRPr="001B127A" w:rsidRDefault="00DB7945" w:rsidP="00AC06D0">
      <w:pPr>
        <w:pStyle w:val="Heading3"/>
      </w:pPr>
      <w:r w:rsidRPr="001B127A">
        <w:t>Liste des tâches</w:t>
      </w:r>
    </w:p>
    <w:p w14:paraId="59FF97D6" w14:textId="77777777" w:rsidR="00AC06D0" w:rsidRPr="001B127A" w:rsidRDefault="00AC06D0" w:rsidP="00AC06D0">
      <w:pPr>
        <w:rPr>
          <w:lang w:val="fr-CA"/>
        </w:rPr>
      </w:pPr>
    </w:p>
    <w:tbl>
      <w:tblPr>
        <w:tblW w:w="0" w:type="auto"/>
        <w:jc w:val="center"/>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4962"/>
      </w:tblGrid>
      <w:tr w:rsidR="00F63C1F" w:rsidRPr="001B127A" w14:paraId="4C07B166" w14:textId="77777777" w:rsidTr="00AC06D0">
        <w:trPr>
          <w:trHeight w:val="245"/>
          <w:jc w:val="center"/>
        </w:trPr>
        <w:tc>
          <w:tcPr>
            <w:tcW w:w="1275" w:type="dxa"/>
            <w:tcBorders>
              <w:bottom w:val="double" w:sz="4" w:space="0" w:color="auto"/>
            </w:tcBorders>
            <w:vAlign w:val="center"/>
          </w:tcPr>
          <w:p w14:paraId="41C80A60" w14:textId="77777777" w:rsidR="00F63C1F" w:rsidRPr="001B127A" w:rsidRDefault="00F63C1F" w:rsidP="00AC06D0">
            <w:pPr>
              <w:jc w:val="center"/>
              <w:rPr>
                <w:b/>
                <w:lang w:val="fr-CA"/>
              </w:rPr>
            </w:pPr>
            <w:r w:rsidRPr="001B127A">
              <w:rPr>
                <w:b/>
                <w:lang w:val="fr-CA"/>
              </w:rPr>
              <w:t># de tâche</w:t>
            </w:r>
          </w:p>
        </w:tc>
        <w:tc>
          <w:tcPr>
            <w:tcW w:w="4962" w:type="dxa"/>
            <w:tcBorders>
              <w:bottom w:val="double" w:sz="4" w:space="0" w:color="auto"/>
            </w:tcBorders>
          </w:tcPr>
          <w:p w14:paraId="3242E994" w14:textId="78315EAF" w:rsidR="00F63C1F" w:rsidRPr="001B127A" w:rsidRDefault="009245D5" w:rsidP="002A7929">
            <w:pPr>
              <w:ind w:left="284"/>
              <w:jc w:val="both"/>
              <w:rPr>
                <w:b/>
                <w:lang w:val="fr-CA"/>
              </w:rPr>
            </w:pPr>
            <w:r w:rsidRPr="001B127A">
              <w:rPr>
                <w:b/>
                <w:lang w:val="fr-CA"/>
              </w:rPr>
              <w:t>Nom</w:t>
            </w:r>
            <w:r w:rsidR="00F63C1F" w:rsidRPr="001B127A">
              <w:rPr>
                <w:b/>
                <w:lang w:val="fr-CA"/>
              </w:rPr>
              <w:t xml:space="preserve"> de </w:t>
            </w:r>
            <w:r w:rsidRPr="001B127A">
              <w:rPr>
                <w:b/>
                <w:lang w:val="fr-CA"/>
              </w:rPr>
              <w:t xml:space="preserve">la </w:t>
            </w:r>
            <w:r w:rsidR="00F63C1F" w:rsidRPr="001B127A">
              <w:rPr>
                <w:b/>
                <w:lang w:val="fr-CA"/>
              </w:rPr>
              <w:t>tâche</w:t>
            </w:r>
          </w:p>
        </w:tc>
      </w:tr>
      <w:tr w:rsidR="00F63C1F" w:rsidRPr="001B127A" w14:paraId="2C01BF9B" w14:textId="77777777" w:rsidTr="00AC06D0">
        <w:trPr>
          <w:jc w:val="center"/>
        </w:trPr>
        <w:tc>
          <w:tcPr>
            <w:tcW w:w="1275" w:type="dxa"/>
            <w:tcBorders>
              <w:top w:val="double" w:sz="4" w:space="0" w:color="auto"/>
            </w:tcBorders>
            <w:vAlign w:val="center"/>
          </w:tcPr>
          <w:p w14:paraId="5E2D7FB4" w14:textId="77777777" w:rsidR="00F63C1F" w:rsidRPr="001B127A" w:rsidRDefault="00F63C1F" w:rsidP="00AC06D0">
            <w:pPr>
              <w:jc w:val="center"/>
              <w:rPr>
                <w:lang w:val="fr-CA"/>
              </w:rPr>
            </w:pPr>
            <w:r w:rsidRPr="001B127A">
              <w:rPr>
                <w:lang w:val="fr-CA"/>
              </w:rPr>
              <w:t>1</w:t>
            </w:r>
          </w:p>
        </w:tc>
        <w:tc>
          <w:tcPr>
            <w:tcW w:w="4962" w:type="dxa"/>
            <w:tcBorders>
              <w:top w:val="double" w:sz="4" w:space="0" w:color="auto"/>
            </w:tcBorders>
          </w:tcPr>
          <w:p w14:paraId="1288FA94" w14:textId="77777777" w:rsidR="00F63C1F" w:rsidRPr="001B127A" w:rsidRDefault="00F63C1F" w:rsidP="002A7929">
            <w:pPr>
              <w:ind w:left="284"/>
              <w:jc w:val="both"/>
              <w:rPr>
                <w:lang w:val="fr-CA"/>
              </w:rPr>
            </w:pPr>
          </w:p>
        </w:tc>
      </w:tr>
      <w:tr w:rsidR="00F63C1F" w:rsidRPr="001B127A" w14:paraId="4A87DD44" w14:textId="77777777" w:rsidTr="00AC06D0">
        <w:trPr>
          <w:jc w:val="center"/>
        </w:trPr>
        <w:tc>
          <w:tcPr>
            <w:tcW w:w="1275" w:type="dxa"/>
            <w:vAlign w:val="center"/>
          </w:tcPr>
          <w:p w14:paraId="5A206DDB" w14:textId="77777777" w:rsidR="00F63C1F" w:rsidRPr="001B127A" w:rsidRDefault="00F63C1F" w:rsidP="00AC06D0">
            <w:pPr>
              <w:jc w:val="center"/>
              <w:rPr>
                <w:lang w:val="fr-CA"/>
              </w:rPr>
            </w:pPr>
            <w:r w:rsidRPr="001B127A">
              <w:rPr>
                <w:lang w:val="fr-CA"/>
              </w:rPr>
              <w:t>2</w:t>
            </w:r>
          </w:p>
        </w:tc>
        <w:tc>
          <w:tcPr>
            <w:tcW w:w="4962" w:type="dxa"/>
          </w:tcPr>
          <w:p w14:paraId="29234E84" w14:textId="77777777" w:rsidR="00F63C1F" w:rsidRPr="001B127A" w:rsidRDefault="00F63C1F" w:rsidP="002A7929">
            <w:pPr>
              <w:ind w:left="284"/>
              <w:jc w:val="both"/>
              <w:rPr>
                <w:lang w:val="fr-CA"/>
              </w:rPr>
            </w:pPr>
          </w:p>
        </w:tc>
      </w:tr>
      <w:tr w:rsidR="009245D5" w:rsidRPr="001B127A" w14:paraId="0A365A07" w14:textId="77777777" w:rsidTr="00AC06D0">
        <w:trPr>
          <w:jc w:val="center"/>
        </w:trPr>
        <w:tc>
          <w:tcPr>
            <w:tcW w:w="1275" w:type="dxa"/>
            <w:vAlign w:val="center"/>
          </w:tcPr>
          <w:p w14:paraId="04B401C3" w14:textId="5B3A21CA" w:rsidR="009245D5" w:rsidRPr="001B127A" w:rsidRDefault="009245D5" w:rsidP="00AC06D0">
            <w:pPr>
              <w:jc w:val="center"/>
              <w:rPr>
                <w:lang w:val="fr-CA"/>
              </w:rPr>
            </w:pPr>
            <w:r w:rsidRPr="001B127A">
              <w:rPr>
                <w:lang w:val="fr-CA"/>
              </w:rPr>
              <w:t>(…)</w:t>
            </w:r>
          </w:p>
        </w:tc>
        <w:tc>
          <w:tcPr>
            <w:tcW w:w="4962" w:type="dxa"/>
          </w:tcPr>
          <w:p w14:paraId="08B45BE7" w14:textId="77777777" w:rsidR="009245D5" w:rsidRPr="001B127A" w:rsidRDefault="009245D5" w:rsidP="002A7929">
            <w:pPr>
              <w:ind w:left="284"/>
              <w:jc w:val="both"/>
              <w:rPr>
                <w:lang w:val="fr-CA"/>
              </w:rPr>
            </w:pPr>
          </w:p>
        </w:tc>
      </w:tr>
    </w:tbl>
    <w:p w14:paraId="59406633" w14:textId="77777777" w:rsidR="00F63C1F" w:rsidRPr="001B127A" w:rsidRDefault="00F63C1F" w:rsidP="002A7929">
      <w:pPr>
        <w:ind w:left="284"/>
        <w:jc w:val="both"/>
        <w:rPr>
          <w:lang w:val="fr-CA"/>
        </w:rPr>
      </w:pPr>
    </w:p>
    <w:p w14:paraId="169D8CF8" w14:textId="09084C37" w:rsidR="00F63C1F" w:rsidRPr="001B127A" w:rsidRDefault="00036FD7" w:rsidP="00036FD7">
      <w:pPr>
        <w:pStyle w:val="Heading3"/>
        <w:ind w:left="0" w:firstLine="360"/>
      </w:pPr>
      <w:r w:rsidRPr="001B127A">
        <w:t>F</w:t>
      </w:r>
      <w:r w:rsidR="00B43BFD" w:rsidRPr="001B127A">
        <w:t>enêtres virtuelles</w:t>
      </w:r>
    </w:p>
    <w:p w14:paraId="47995975" w14:textId="01138894" w:rsidR="00473F85" w:rsidRPr="001B127A" w:rsidRDefault="00B43BFD" w:rsidP="0038512B">
      <w:pPr>
        <w:pStyle w:val="Quote"/>
        <w:jc w:val="both"/>
      </w:pPr>
      <w:r w:rsidRPr="001B127A">
        <w:t>[Présentez ici les fenê</w:t>
      </w:r>
      <w:r w:rsidR="00036FD7" w:rsidRPr="001B127A">
        <w:t xml:space="preserve">tres virtuelles que vous aurez définies à partir des données utilisées pour chaque tâche.  Justifiez brièvement la décomposition en fenêtres virtuelles que vous avez fait.  Indiquez quelles fenêtres virtuelles sont utilisées pour chacune des tâches. </w:t>
      </w:r>
      <w:r w:rsidR="0038512B" w:rsidRPr="001B127A">
        <w:t>]</w:t>
      </w:r>
      <w:bookmarkStart w:id="3" w:name="_Toc147376552"/>
    </w:p>
    <w:p w14:paraId="68B408F4" w14:textId="77777777" w:rsidR="0038512B" w:rsidRPr="001B127A" w:rsidRDefault="0038512B" w:rsidP="0038512B">
      <w:pPr>
        <w:rPr>
          <w:lang w:val="fr-CA"/>
        </w:rPr>
      </w:pPr>
    </w:p>
    <w:p w14:paraId="0A2E568D" w14:textId="77777777" w:rsidR="007C541C" w:rsidRPr="001B127A" w:rsidRDefault="007C541C" w:rsidP="0038512B">
      <w:pPr>
        <w:rPr>
          <w:lang w:val="fr-CA"/>
        </w:rPr>
      </w:pPr>
    </w:p>
    <w:p w14:paraId="2EBB0AAF" w14:textId="77777777" w:rsidR="007C541C" w:rsidRPr="001B127A" w:rsidRDefault="007C541C" w:rsidP="0038512B">
      <w:pPr>
        <w:rPr>
          <w:lang w:val="fr-CA"/>
        </w:rPr>
      </w:pPr>
    </w:p>
    <w:p w14:paraId="58959C89" w14:textId="77777777" w:rsidR="007C541C" w:rsidRPr="001B127A" w:rsidRDefault="007C541C" w:rsidP="0038512B">
      <w:pPr>
        <w:rPr>
          <w:lang w:val="fr-CA"/>
        </w:rPr>
      </w:pPr>
    </w:p>
    <w:p w14:paraId="108D900E" w14:textId="77777777" w:rsidR="00F63C1F" w:rsidRPr="001B127A" w:rsidRDefault="00F63C1F" w:rsidP="002A7929">
      <w:pPr>
        <w:pStyle w:val="Heading2"/>
        <w:ind w:left="284"/>
        <w:jc w:val="both"/>
        <w:rPr>
          <w:lang w:val="fr-CA"/>
        </w:rPr>
      </w:pPr>
      <w:r w:rsidRPr="001B127A">
        <w:rPr>
          <w:lang w:val="fr-CA"/>
        </w:rPr>
        <w:t>Le prot</w:t>
      </w:r>
      <w:r w:rsidR="00926297" w:rsidRPr="001B127A">
        <w:rPr>
          <w:lang w:val="fr-CA"/>
        </w:rPr>
        <w:t>ot</w:t>
      </w:r>
      <w:r w:rsidRPr="001B127A">
        <w:rPr>
          <w:lang w:val="fr-CA"/>
        </w:rPr>
        <w:t>ype statique</w:t>
      </w:r>
      <w:bookmarkEnd w:id="3"/>
    </w:p>
    <w:p w14:paraId="4A58D8D5" w14:textId="1F361CB1" w:rsidR="00473F85" w:rsidRPr="001B127A" w:rsidRDefault="0038512B" w:rsidP="007C541C">
      <w:pPr>
        <w:pStyle w:val="Quote"/>
        <w:jc w:val="both"/>
        <w:rPr>
          <w:lang w:eastAsia="fr-CA"/>
        </w:rPr>
      </w:pPr>
      <w:r w:rsidRPr="001B127A">
        <w:rPr>
          <w:lang w:eastAsia="fr-CA"/>
        </w:rPr>
        <w:t xml:space="preserve">[Vous présentez ici les fenêtres réelles de votre prototype statique.  Remplissez </w:t>
      </w:r>
      <w:r w:rsidR="007C541C" w:rsidRPr="001B127A">
        <w:rPr>
          <w:lang w:eastAsia="fr-CA"/>
        </w:rPr>
        <w:t>d’abord le tableau en indiquant pour chaque fenêtre de votre prototype, quelles fenêtres virtuelles la composent.]</w:t>
      </w:r>
    </w:p>
    <w:p w14:paraId="5313EB66" w14:textId="77777777" w:rsidR="007C541C" w:rsidRPr="001B127A" w:rsidRDefault="007C541C" w:rsidP="007C541C">
      <w:pPr>
        <w:ind w:left="284"/>
        <w:jc w:val="both"/>
        <w:rPr>
          <w:lang w:val="fr-CA" w:eastAsia="fr-CA"/>
        </w:rPr>
      </w:pPr>
    </w:p>
    <w:tbl>
      <w:tblPr>
        <w:tblW w:w="0" w:type="auto"/>
        <w:jc w:val="center"/>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3384"/>
      </w:tblGrid>
      <w:tr w:rsidR="00F63C1F" w:rsidRPr="001B127A" w14:paraId="7A410CEB" w14:textId="77777777" w:rsidTr="0025740F">
        <w:trPr>
          <w:jc w:val="center"/>
        </w:trPr>
        <w:tc>
          <w:tcPr>
            <w:tcW w:w="3969" w:type="dxa"/>
          </w:tcPr>
          <w:p w14:paraId="17EF6791" w14:textId="77777777" w:rsidR="00F63C1F" w:rsidRPr="001B127A" w:rsidRDefault="00F63C1F" w:rsidP="002A7929">
            <w:pPr>
              <w:ind w:left="284"/>
              <w:jc w:val="both"/>
              <w:rPr>
                <w:b/>
                <w:lang w:val="fr-CA" w:eastAsia="fr-CA"/>
              </w:rPr>
            </w:pPr>
            <w:r w:rsidRPr="001B127A">
              <w:rPr>
                <w:b/>
                <w:lang w:val="fr-CA" w:eastAsia="fr-CA"/>
              </w:rPr>
              <w:t>Prot</w:t>
            </w:r>
            <w:r w:rsidR="00926297" w:rsidRPr="001B127A">
              <w:rPr>
                <w:b/>
                <w:lang w:val="fr-CA" w:eastAsia="fr-CA"/>
              </w:rPr>
              <w:t>ot</w:t>
            </w:r>
            <w:r w:rsidRPr="001B127A">
              <w:rPr>
                <w:b/>
                <w:lang w:val="fr-CA" w:eastAsia="fr-CA"/>
              </w:rPr>
              <w:t>ype</w:t>
            </w:r>
          </w:p>
        </w:tc>
        <w:tc>
          <w:tcPr>
            <w:tcW w:w="3384" w:type="dxa"/>
          </w:tcPr>
          <w:p w14:paraId="5664F613" w14:textId="77777777" w:rsidR="00F63C1F" w:rsidRPr="001B127A" w:rsidRDefault="00F63C1F" w:rsidP="002A7929">
            <w:pPr>
              <w:ind w:left="284"/>
              <w:jc w:val="both"/>
              <w:rPr>
                <w:b/>
                <w:lang w:val="fr-CA" w:eastAsia="fr-CA"/>
              </w:rPr>
            </w:pPr>
            <w:r w:rsidRPr="001B127A">
              <w:rPr>
                <w:b/>
                <w:lang w:val="fr-CA" w:eastAsia="fr-CA"/>
              </w:rPr>
              <w:t>Fenêtres virtuelles</w:t>
            </w:r>
          </w:p>
        </w:tc>
      </w:tr>
      <w:tr w:rsidR="00F63C1F" w:rsidRPr="001B127A" w14:paraId="1AEFE4D8" w14:textId="77777777" w:rsidTr="00A62294">
        <w:trPr>
          <w:jc w:val="center"/>
        </w:trPr>
        <w:tc>
          <w:tcPr>
            <w:tcW w:w="3969" w:type="dxa"/>
            <w:tcBorders>
              <w:top w:val="double" w:sz="4" w:space="0" w:color="auto"/>
            </w:tcBorders>
          </w:tcPr>
          <w:p w14:paraId="2C99814B" w14:textId="34D6BB9D" w:rsidR="00F63C1F" w:rsidRPr="001B127A" w:rsidRDefault="00A62294" w:rsidP="008748AE">
            <w:pPr>
              <w:jc w:val="both"/>
              <w:rPr>
                <w:i/>
                <w:lang w:val="fr-CA" w:eastAsia="fr-CA"/>
              </w:rPr>
            </w:pPr>
            <w:r w:rsidRPr="001B127A">
              <w:rPr>
                <w:i/>
                <w:lang w:val="fr-CA" w:eastAsia="fr-CA"/>
              </w:rPr>
              <w:t>[</w:t>
            </w:r>
            <w:r w:rsidR="008748AE" w:rsidRPr="001B127A">
              <w:rPr>
                <w:i/>
                <w:lang w:val="fr-CA" w:eastAsia="fr-CA"/>
              </w:rPr>
              <w:t>Nom</w:t>
            </w:r>
            <w:r w:rsidRPr="001B127A">
              <w:rPr>
                <w:i/>
                <w:lang w:val="fr-CA" w:eastAsia="fr-CA"/>
              </w:rPr>
              <w:t xml:space="preserve"> de </w:t>
            </w:r>
            <w:r w:rsidR="008748AE" w:rsidRPr="001B127A">
              <w:rPr>
                <w:i/>
                <w:lang w:val="fr-CA" w:eastAsia="fr-CA"/>
              </w:rPr>
              <w:t xml:space="preserve">la </w:t>
            </w:r>
            <w:r w:rsidRPr="001B127A">
              <w:rPr>
                <w:i/>
                <w:lang w:val="fr-CA" w:eastAsia="fr-CA"/>
              </w:rPr>
              <w:t>f</w:t>
            </w:r>
            <w:r w:rsidR="00F63C1F" w:rsidRPr="001B127A">
              <w:rPr>
                <w:i/>
                <w:lang w:val="fr-CA" w:eastAsia="fr-CA"/>
              </w:rPr>
              <w:t>enêtre réelle (prototype)</w:t>
            </w:r>
            <w:r w:rsidRPr="001B127A">
              <w:rPr>
                <w:i/>
                <w:lang w:val="fr-CA" w:eastAsia="fr-CA"/>
              </w:rPr>
              <w:t>]</w:t>
            </w:r>
          </w:p>
        </w:tc>
        <w:tc>
          <w:tcPr>
            <w:tcW w:w="3384" w:type="dxa"/>
            <w:tcBorders>
              <w:top w:val="double" w:sz="4" w:space="0" w:color="auto"/>
            </w:tcBorders>
          </w:tcPr>
          <w:p w14:paraId="1801DFB5" w14:textId="5896FD3F" w:rsidR="00F63C1F" w:rsidRPr="001B127A" w:rsidRDefault="00A62294" w:rsidP="008748AE">
            <w:pPr>
              <w:pStyle w:val="ListParagraph"/>
              <w:numPr>
                <w:ilvl w:val="0"/>
                <w:numId w:val="30"/>
              </w:numPr>
              <w:ind w:left="242" w:hanging="242"/>
              <w:jc w:val="both"/>
              <w:rPr>
                <w:i/>
                <w:lang w:val="fr-CA" w:eastAsia="fr-CA"/>
              </w:rPr>
            </w:pPr>
            <w:r w:rsidRPr="001B127A">
              <w:rPr>
                <w:i/>
                <w:lang w:val="fr-CA" w:eastAsia="fr-CA"/>
              </w:rPr>
              <w:t>[</w:t>
            </w:r>
            <w:r w:rsidR="00F63C1F" w:rsidRPr="001B127A">
              <w:rPr>
                <w:i/>
                <w:lang w:val="fr-CA" w:eastAsia="fr-CA"/>
              </w:rPr>
              <w:t>Indiquez la liste des fenêtres virtuelles dans cette fenêtre réelle (du prototype)</w:t>
            </w:r>
            <w:r w:rsidRPr="001B127A">
              <w:rPr>
                <w:i/>
                <w:lang w:val="fr-CA" w:eastAsia="fr-CA"/>
              </w:rPr>
              <w:t>]</w:t>
            </w:r>
          </w:p>
        </w:tc>
      </w:tr>
      <w:tr w:rsidR="00F63C1F" w:rsidRPr="001B127A" w14:paraId="15FC9A4C" w14:textId="77777777" w:rsidTr="0025740F">
        <w:trPr>
          <w:jc w:val="center"/>
        </w:trPr>
        <w:tc>
          <w:tcPr>
            <w:tcW w:w="3969" w:type="dxa"/>
          </w:tcPr>
          <w:p w14:paraId="002AEDE4" w14:textId="77777777" w:rsidR="00F63C1F" w:rsidRPr="001B127A" w:rsidRDefault="00F63C1F" w:rsidP="002A7929">
            <w:pPr>
              <w:ind w:left="284"/>
              <w:jc w:val="both"/>
              <w:rPr>
                <w:lang w:val="fr-CA" w:eastAsia="fr-CA"/>
              </w:rPr>
            </w:pPr>
          </w:p>
        </w:tc>
        <w:tc>
          <w:tcPr>
            <w:tcW w:w="3384" w:type="dxa"/>
          </w:tcPr>
          <w:p w14:paraId="09F4F8E2" w14:textId="77777777" w:rsidR="00F63C1F" w:rsidRPr="001B127A" w:rsidRDefault="00F63C1F" w:rsidP="002A7929">
            <w:pPr>
              <w:ind w:left="284"/>
              <w:jc w:val="both"/>
              <w:rPr>
                <w:lang w:val="fr-CA" w:eastAsia="fr-CA"/>
              </w:rPr>
            </w:pPr>
          </w:p>
        </w:tc>
      </w:tr>
      <w:tr w:rsidR="00F63C1F" w:rsidRPr="001B127A" w14:paraId="63CB3BE1" w14:textId="77777777" w:rsidTr="0025740F">
        <w:trPr>
          <w:jc w:val="center"/>
        </w:trPr>
        <w:tc>
          <w:tcPr>
            <w:tcW w:w="3969" w:type="dxa"/>
          </w:tcPr>
          <w:p w14:paraId="16B80D33" w14:textId="77777777" w:rsidR="00F63C1F" w:rsidRPr="001B127A" w:rsidRDefault="00F63C1F" w:rsidP="002A7929">
            <w:pPr>
              <w:ind w:left="284"/>
              <w:jc w:val="both"/>
              <w:rPr>
                <w:lang w:val="fr-CA" w:eastAsia="fr-CA"/>
              </w:rPr>
            </w:pPr>
          </w:p>
        </w:tc>
        <w:tc>
          <w:tcPr>
            <w:tcW w:w="3384" w:type="dxa"/>
          </w:tcPr>
          <w:p w14:paraId="2DDF1F94" w14:textId="77777777" w:rsidR="00F63C1F" w:rsidRPr="001B127A" w:rsidRDefault="00F63C1F" w:rsidP="002A7929">
            <w:pPr>
              <w:ind w:left="284"/>
              <w:jc w:val="both"/>
              <w:rPr>
                <w:lang w:val="fr-CA" w:eastAsia="fr-CA"/>
              </w:rPr>
            </w:pPr>
          </w:p>
        </w:tc>
      </w:tr>
    </w:tbl>
    <w:p w14:paraId="06C51766" w14:textId="77777777" w:rsidR="00F63C1F" w:rsidRPr="001B127A" w:rsidRDefault="00F63C1F" w:rsidP="002A7929">
      <w:pPr>
        <w:ind w:left="284"/>
        <w:jc w:val="both"/>
        <w:rPr>
          <w:lang w:val="fr-CA" w:eastAsia="fr-CA"/>
        </w:rPr>
      </w:pPr>
    </w:p>
    <w:p w14:paraId="521F4805" w14:textId="53850A04" w:rsidR="00791B93" w:rsidRPr="001B127A" w:rsidRDefault="00791B93" w:rsidP="002A7929">
      <w:pPr>
        <w:pStyle w:val="Heading3"/>
        <w:ind w:left="426"/>
        <w:rPr>
          <w:b w:val="0"/>
        </w:rPr>
      </w:pPr>
      <w:r w:rsidRPr="001B127A">
        <w:rPr>
          <w:b w:val="0"/>
        </w:rPr>
        <w:t xml:space="preserve">Fenêtre </w:t>
      </w:r>
      <w:r w:rsidR="008748AE" w:rsidRPr="001B127A">
        <w:rPr>
          <w:b w:val="0"/>
        </w:rPr>
        <w:t>[</w:t>
      </w:r>
      <w:r w:rsidRPr="001B127A">
        <w:rPr>
          <w:b w:val="0"/>
          <w:i/>
        </w:rPr>
        <w:t>nom de la fenêtre</w:t>
      </w:r>
      <w:r w:rsidR="008748AE" w:rsidRPr="001B127A">
        <w:rPr>
          <w:b w:val="0"/>
        </w:rPr>
        <w:t>]</w:t>
      </w:r>
    </w:p>
    <w:p w14:paraId="1BA34357" w14:textId="1304EF06" w:rsidR="0038512B" w:rsidRPr="001B127A" w:rsidRDefault="008748AE" w:rsidP="006B2384">
      <w:pPr>
        <w:pStyle w:val="Quote"/>
        <w:jc w:val="both"/>
      </w:pPr>
      <w:r w:rsidRPr="001B127A">
        <w:t>[</w:t>
      </w:r>
      <w:r w:rsidR="00661F81" w:rsidRPr="001B127A">
        <w:t>Placez</w:t>
      </w:r>
      <w:r w:rsidR="00F63C1F" w:rsidRPr="001B127A">
        <w:t xml:space="preserve"> ici un</w:t>
      </w:r>
      <w:r w:rsidR="00974A32" w:rsidRPr="001B127A">
        <w:t xml:space="preserve">e fenêtre du prototype </w:t>
      </w:r>
      <w:r w:rsidR="00974A32" w:rsidRPr="001B127A">
        <w:rPr>
          <w:b/>
        </w:rPr>
        <w:t xml:space="preserve">statique </w:t>
      </w:r>
      <w:r w:rsidR="00974A32" w:rsidRPr="001B127A">
        <w:t xml:space="preserve">et </w:t>
      </w:r>
      <w:r w:rsidRPr="001B127A">
        <w:t>expliquer ce qui a guidé vos choix de conception.</w:t>
      </w:r>
      <w:r w:rsidR="00F16B8F">
        <w:t xml:space="preserve"> Élaborer sur les principes ou directives qui ont été suivis et sur tout choix de conception qui a été fait en fonction d’un critère particulier (l’intuitivité, par exemple).  Lorsque possible, faites des liens entre ces choix et votre analyse de tâche. </w:t>
      </w:r>
      <w:r w:rsidR="00661F81" w:rsidRPr="001B127A">
        <w:t>Décrivez les fonctionnalités de l’interface lorsqu’elles ne sont pas évidentes par image</w:t>
      </w:r>
      <w:r w:rsidR="00C31830">
        <w:t>,</w:t>
      </w:r>
      <w:r w:rsidR="00661F81" w:rsidRPr="001B127A">
        <w:t xml:space="preserve"> e.g. « drag and drop ». </w:t>
      </w:r>
    </w:p>
    <w:p w14:paraId="615B2131" w14:textId="3C8C9C46" w:rsidR="0038512B" w:rsidRPr="001B127A" w:rsidRDefault="0038512B" w:rsidP="007E4459">
      <w:pPr>
        <w:pStyle w:val="Quote"/>
        <w:jc w:val="both"/>
      </w:pPr>
      <w:r w:rsidRPr="001B127A">
        <w:t>Pour présenter votre prototype dans le rapport, vous pouvez numérisez vos dessins fait à l</w:t>
      </w:r>
      <w:r w:rsidR="007B6460" w:rsidRPr="001B127A">
        <w:t>a main,</w:t>
      </w:r>
      <w:r w:rsidR="00661F81" w:rsidRPr="001B127A">
        <w:t xml:space="preserve"> mettre des photos (tant que tout est lisible)</w:t>
      </w:r>
      <w:r w:rsidR="007B6460" w:rsidRPr="001B127A">
        <w:t xml:space="preserve"> ou coller vos dessins ici</w:t>
      </w:r>
      <w:r w:rsidRPr="001B127A">
        <w:t>.  Si vous avez fait u</w:t>
      </w:r>
      <w:r w:rsidR="00933318" w:rsidRPr="001B127A">
        <w:t>n prototype en papier à la main</w:t>
      </w:r>
      <w:r w:rsidRPr="001B127A">
        <w:t xml:space="preserve"> et ensuite</w:t>
      </w:r>
      <w:r w:rsidR="00933318" w:rsidRPr="001B127A">
        <w:t xml:space="preserve"> que</w:t>
      </w:r>
      <w:r w:rsidRPr="001B127A">
        <w:t xml:space="preserve"> vous choisissez de prendre le temps de le redessiner sur ordinateur pour être plus clair dans le rapport</w:t>
      </w:r>
      <w:r w:rsidR="00933318" w:rsidRPr="001B127A">
        <w:t xml:space="preserve"> (ce qui n’est pas nécessaire)</w:t>
      </w:r>
      <w:r w:rsidRPr="001B127A">
        <w:t>, veuillez quand même inclure votre travail fait à la main en annexe pour que le lecteur puisse voir votre démarche.</w:t>
      </w:r>
      <w:r w:rsidR="006B2384" w:rsidRPr="001B127A">
        <w:t>]</w:t>
      </w:r>
    </w:p>
    <w:p w14:paraId="3F980F4A" w14:textId="7B69BFED" w:rsidR="00791B93" w:rsidRPr="001B127A" w:rsidRDefault="00791B93" w:rsidP="002A7929">
      <w:pPr>
        <w:pStyle w:val="Heading3"/>
        <w:ind w:left="426"/>
        <w:rPr>
          <w:b w:val="0"/>
        </w:rPr>
      </w:pPr>
      <w:r w:rsidRPr="001B127A">
        <w:rPr>
          <w:b w:val="0"/>
        </w:rPr>
        <w:t xml:space="preserve">Fenêtre </w:t>
      </w:r>
      <w:r w:rsidR="006B2384" w:rsidRPr="001B127A">
        <w:rPr>
          <w:b w:val="0"/>
        </w:rPr>
        <w:t>[</w:t>
      </w:r>
      <w:r w:rsidRPr="001B127A">
        <w:rPr>
          <w:b w:val="0"/>
          <w:i/>
        </w:rPr>
        <w:t>nom de la fenêtre</w:t>
      </w:r>
      <w:r w:rsidR="006B2384" w:rsidRPr="001B127A">
        <w:rPr>
          <w:b w:val="0"/>
        </w:rPr>
        <w:t>]</w:t>
      </w:r>
    </w:p>
    <w:p w14:paraId="478F5749" w14:textId="22883DA0" w:rsidR="00F63C1F" w:rsidRPr="001B127A" w:rsidRDefault="006B2384" w:rsidP="006B2384">
      <w:pPr>
        <w:pStyle w:val="Quote"/>
      </w:pPr>
      <w:r w:rsidRPr="001B127A">
        <w:t>[Faites de même pour chacune de vos fenêtres]</w:t>
      </w:r>
    </w:p>
    <w:p w14:paraId="61145758" w14:textId="77777777" w:rsidR="00F63C1F" w:rsidRPr="001B127A" w:rsidRDefault="00F63C1F" w:rsidP="002A7929">
      <w:pPr>
        <w:ind w:left="284"/>
        <w:jc w:val="both"/>
        <w:rPr>
          <w:lang w:val="fr-CA"/>
        </w:rPr>
      </w:pPr>
    </w:p>
    <w:p w14:paraId="0E6ED8EC" w14:textId="24BA57DF" w:rsidR="00FA7191" w:rsidRPr="001B127A" w:rsidRDefault="00FA7191" w:rsidP="002A7929">
      <w:pPr>
        <w:pStyle w:val="Heading2"/>
        <w:ind w:left="284"/>
        <w:jc w:val="both"/>
        <w:rPr>
          <w:lang w:val="fr-CA"/>
        </w:rPr>
      </w:pPr>
      <w:bookmarkStart w:id="4" w:name="_Toc147376555"/>
    </w:p>
    <w:p w14:paraId="6467C447" w14:textId="4D8496FF" w:rsidR="00F63C1F" w:rsidRPr="001B127A" w:rsidRDefault="00177FAD" w:rsidP="0006206D">
      <w:pPr>
        <w:pStyle w:val="Heading1"/>
      </w:pPr>
      <w:r w:rsidRPr="001B127A">
        <w:br w:type="page"/>
      </w:r>
      <w:r w:rsidR="00F63C1F" w:rsidRPr="001B127A">
        <w:t>Réaction d’un utilisateu</w:t>
      </w:r>
      <w:bookmarkEnd w:id="4"/>
      <w:r w:rsidR="00F63C1F" w:rsidRPr="001B127A">
        <w:t>r</w:t>
      </w:r>
      <w:r w:rsidR="00D4636B" w:rsidRPr="001B127A">
        <w:t xml:space="preserve"> et ajustements</w:t>
      </w:r>
    </w:p>
    <w:p w14:paraId="1CD8807B" w14:textId="7021B32F" w:rsidR="00D4636B" w:rsidRPr="001B127A" w:rsidRDefault="0006206D" w:rsidP="0006206D">
      <w:pPr>
        <w:pStyle w:val="Quote"/>
        <w:jc w:val="both"/>
      </w:pPr>
      <w:r w:rsidRPr="001B127A">
        <w:t>[</w:t>
      </w:r>
      <w:r w:rsidR="00D4636B" w:rsidRPr="001B127A">
        <w:t xml:space="preserve">Retournez voir au moins 2 de vos utilisateurs.  Montrez leur votre prototype statique.  Demandez leur d’effectuer les tâches clés avec le prototype (vous allez simulez le fonctionnement de l’interface, les transitions d’écran, l’affichage de menus et de fenêtres, etc.)  Prendre en note leurs réactions, et </w:t>
      </w:r>
      <w:r w:rsidR="00D4636B" w:rsidRPr="001B127A">
        <w:rPr>
          <w:u w:val="single"/>
        </w:rPr>
        <w:t>présentez en un sommaire</w:t>
      </w:r>
      <w:r w:rsidR="00D4636B" w:rsidRPr="001B127A">
        <w:t>.</w:t>
      </w:r>
    </w:p>
    <w:p w14:paraId="38C5C0E1" w14:textId="39C29244" w:rsidR="00D4636B" w:rsidRPr="001B127A" w:rsidRDefault="00D4636B" w:rsidP="0006206D">
      <w:pPr>
        <w:pStyle w:val="Quote"/>
        <w:jc w:val="both"/>
      </w:pPr>
      <w:r w:rsidRPr="001B127A">
        <w:t xml:space="preserve">Ensuite, en vous basant sur les réactions des utilisateurs, apportez </w:t>
      </w:r>
      <w:r w:rsidR="00E14460" w:rsidRPr="001B127A">
        <w:t>quelques</w:t>
      </w:r>
      <w:r w:rsidRPr="001B127A">
        <w:t xml:space="preserve"> changem</w:t>
      </w:r>
      <w:r w:rsidR="00E14460" w:rsidRPr="001B127A">
        <w:t>ents à votre prototype statique</w:t>
      </w:r>
      <w:r w:rsidRPr="001B127A">
        <w:t xml:space="preserve"> et présenter ici le nouveau prototype.  Encore une fois, votre prototype peut-être fait entièrement sur papier à la main, mais assurez vous que le lecteur comprendra les changements et le nouveau fonctionnement du prototype.</w:t>
      </w:r>
      <w:r w:rsidR="0006206D" w:rsidRPr="001B127A">
        <w:t xml:space="preserve"> Si vos utilisateurs ne vous fournissent pas de matière pour apporter des améliorations, vous devez poser des questions, relancer ou éventuellement trouver de nouveaux utilisateurs.]</w:t>
      </w:r>
    </w:p>
    <w:p w14:paraId="15855B8C" w14:textId="77777777" w:rsidR="00F63C1F" w:rsidRPr="001B127A" w:rsidRDefault="00F63C1F" w:rsidP="002A7929">
      <w:pPr>
        <w:ind w:left="284"/>
        <w:jc w:val="both"/>
        <w:rPr>
          <w:lang w:val="fr-CA" w:eastAsia="fr-CA"/>
        </w:rPr>
      </w:pPr>
    </w:p>
    <w:p w14:paraId="3815BB3D" w14:textId="5F189E3A" w:rsidR="00F63C1F" w:rsidRPr="001B127A" w:rsidRDefault="00177FAD" w:rsidP="00177FAD">
      <w:pPr>
        <w:pStyle w:val="Heading1"/>
      </w:pPr>
      <w:bookmarkStart w:id="5" w:name="_Toc147376556"/>
      <w:r w:rsidRPr="001B127A">
        <w:br w:type="page"/>
      </w:r>
      <w:r w:rsidR="00DE765E" w:rsidRPr="001B127A">
        <w:t>Discussion et c</w:t>
      </w:r>
      <w:r w:rsidR="00F63C1F" w:rsidRPr="001B127A">
        <w:t xml:space="preserve">onclusion </w:t>
      </w:r>
      <w:bookmarkEnd w:id="5"/>
    </w:p>
    <w:p w14:paraId="3FAAA573" w14:textId="5A39A415" w:rsidR="00030ACD" w:rsidRPr="001B127A" w:rsidRDefault="00E36415" w:rsidP="00800235">
      <w:pPr>
        <w:pStyle w:val="Quote"/>
        <w:jc w:val="both"/>
      </w:pPr>
      <w:r w:rsidRPr="001B127A">
        <w:t>[</w:t>
      </w:r>
      <w:r w:rsidR="00DE765E" w:rsidRPr="001B127A">
        <w:t xml:space="preserve">Analysez le travail fait dans ce rapport.  </w:t>
      </w:r>
      <w:r w:rsidR="00030ACD" w:rsidRPr="001B127A">
        <w:t xml:space="preserve">Cette section est en quelque sorte le point de </w:t>
      </w:r>
      <w:r w:rsidR="0039055E" w:rsidRPr="001B127A">
        <w:t>départ</w:t>
      </w:r>
      <w:r w:rsidR="00030ACD" w:rsidRPr="001B127A">
        <w:t xml:space="preserve"> du laboratoire 3.  </w:t>
      </w:r>
    </w:p>
    <w:p w14:paraId="2C6095C7" w14:textId="77777777" w:rsidR="00030ACD" w:rsidRPr="001B127A" w:rsidRDefault="00030ACD" w:rsidP="00800235">
      <w:pPr>
        <w:pStyle w:val="Quote"/>
        <w:numPr>
          <w:ilvl w:val="0"/>
          <w:numId w:val="29"/>
        </w:numPr>
        <w:jc w:val="both"/>
      </w:pPr>
      <w:r w:rsidRPr="001B127A">
        <w:t xml:space="preserve">Qu’est-ce qui est à retenir des différentes étapes du laboratoire 2?  </w:t>
      </w:r>
    </w:p>
    <w:p w14:paraId="1D3022B6" w14:textId="3B470B96" w:rsidR="00030ACD" w:rsidRPr="001B127A" w:rsidRDefault="00030ACD" w:rsidP="00800235">
      <w:pPr>
        <w:pStyle w:val="Quote"/>
        <w:numPr>
          <w:ilvl w:val="0"/>
          <w:numId w:val="29"/>
        </w:numPr>
        <w:jc w:val="both"/>
      </w:pPr>
      <w:r w:rsidRPr="001B127A">
        <w:t xml:space="preserve">Qu’est-ce qui guidera le développement du prototype dynamique? </w:t>
      </w:r>
    </w:p>
    <w:p w14:paraId="6902CD67" w14:textId="77777777" w:rsidR="00030ACD" w:rsidRPr="001B127A" w:rsidRDefault="00030ACD" w:rsidP="00800235">
      <w:pPr>
        <w:pStyle w:val="Quote"/>
        <w:numPr>
          <w:ilvl w:val="0"/>
          <w:numId w:val="29"/>
        </w:numPr>
        <w:jc w:val="both"/>
      </w:pPr>
      <w:r w:rsidRPr="001B127A">
        <w:t xml:space="preserve">Concluez sur le prototype statique produit. </w:t>
      </w:r>
    </w:p>
    <w:p w14:paraId="4D1B09D9" w14:textId="111CD328" w:rsidR="00DE765E" w:rsidRPr="001B127A" w:rsidRDefault="00030ACD" w:rsidP="00030ACD">
      <w:pPr>
        <w:pStyle w:val="Quote"/>
        <w:numPr>
          <w:ilvl w:val="0"/>
          <w:numId w:val="29"/>
        </w:numPr>
      </w:pPr>
      <w:r w:rsidRPr="001B127A">
        <w:t>Quelles sont les re</w:t>
      </w:r>
      <w:r w:rsidR="0039055E" w:rsidRPr="001B127A">
        <w:t>co</w:t>
      </w:r>
      <w:r w:rsidRPr="001B127A">
        <w:t>mmandations pour la suite?]</w:t>
      </w:r>
    </w:p>
    <w:p w14:paraId="6BE26142" w14:textId="77777777" w:rsidR="00DE765E" w:rsidRPr="001B127A" w:rsidRDefault="00DE765E" w:rsidP="00E36415">
      <w:pPr>
        <w:pStyle w:val="Quote"/>
      </w:pPr>
    </w:p>
    <w:p w14:paraId="4D251E75" w14:textId="77777777" w:rsidR="00D9130A" w:rsidRPr="001B127A" w:rsidRDefault="00177FAD" w:rsidP="002A7929">
      <w:pPr>
        <w:pStyle w:val="Heading1"/>
        <w:rPr>
          <w:bCs w:val="0"/>
        </w:rPr>
      </w:pPr>
      <w:r w:rsidRPr="001B127A">
        <w:rPr>
          <w:bCs w:val="0"/>
        </w:rPr>
        <w:br w:type="page"/>
      </w:r>
      <w:r w:rsidR="00D9130A" w:rsidRPr="001B127A">
        <w:rPr>
          <w:bCs w:val="0"/>
        </w:rPr>
        <w:t xml:space="preserve">Références </w:t>
      </w:r>
    </w:p>
    <w:p w14:paraId="240E589B" w14:textId="0F6FE79B" w:rsidR="00D9130A" w:rsidRPr="001B127A" w:rsidRDefault="00830EAD" w:rsidP="0039055E">
      <w:pPr>
        <w:pStyle w:val="Quote"/>
        <w:jc w:val="both"/>
      </w:pPr>
      <w:r w:rsidRPr="001B127A">
        <w:t>[</w:t>
      </w:r>
      <w:r w:rsidR="00D9130A" w:rsidRPr="001B127A">
        <w:t>Cette section contient les références de vos sources.</w:t>
      </w:r>
      <w:r w:rsidR="00AA4977" w:rsidRPr="001B127A">
        <w:t xml:space="preserve"> </w:t>
      </w:r>
    </w:p>
    <w:p w14:paraId="5569ED93" w14:textId="45C26B15" w:rsidR="00D9130A" w:rsidRPr="001B127A" w:rsidRDefault="0039055E" w:rsidP="0039055E">
      <w:pPr>
        <w:pStyle w:val="Quote"/>
        <w:jc w:val="both"/>
      </w:pPr>
      <w:r w:rsidRPr="001B127A">
        <w:t xml:space="preserve">Dans le corps du rapport, </w:t>
      </w:r>
      <w:r w:rsidR="00D9130A" w:rsidRPr="001B127A">
        <w:t xml:space="preserve">vous devez </w:t>
      </w:r>
      <w:r w:rsidR="00D9130A" w:rsidRPr="001B127A">
        <w:rPr>
          <w:b/>
          <w:bCs/>
        </w:rPr>
        <w:t>également</w:t>
      </w:r>
      <w:r w:rsidR="00D9130A" w:rsidRPr="001B127A">
        <w:t xml:space="preserve"> mettre un renvoi</w:t>
      </w:r>
      <w:r w:rsidR="000D4CF6" w:rsidRPr="001B127A">
        <w:t xml:space="preserve"> ou une référence abrégée</w:t>
      </w:r>
      <w:r w:rsidRPr="001B127A">
        <w:t xml:space="preserve"> après chaque élément emprunté e.g. </w:t>
      </w:r>
      <w:r w:rsidR="00A66FE6" w:rsidRPr="001B127A">
        <w:t>(De Garmo et al., 1989).</w:t>
      </w:r>
    </w:p>
    <w:p w14:paraId="4B99A2C9" w14:textId="150C848F" w:rsidR="0039055E" w:rsidRPr="001B127A" w:rsidRDefault="00D9130A" w:rsidP="0039055E">
      <w:pPr>
        <w:pStyle w:val="Quote"/>
        <w:jc w:val="both"/>
      </w:pPr>
      <w:r w:rsidRPr="001B127A">
        <w:t xml:space="preserve">Voici </w:t>
      </w:r>
      <w:r w:rsidR="000D4CF6" w:rsidRPr="001B127A">
        <w:t>com</w:t>
      </w:r>
      <w:r w:rsidR="00955F42" w:rsidRPr="001B127A">
        <w:t>ment donner une référence complè</w:t>
      </w:r>
      <w:r w:rsidR="0039055E" w:rsidRPr="001B127A">
        <w:t>t</w:t>
      </w:r>
      <w:r w:rsidR="00392376">
        <w:t>e</w:t>
      </w:r>
      <w:r w:rsidR="0039055E" w:rsidRPr="001B127A">
        <w:t> :</w:t>
      </w:r>
    </w:p>
    <w:p w14:paraId="564E7A5B" w14:textId="0E28847E" w:rsidR="00D9130A" w:rsidRPr="001B127A" w:rsidRDefault="00D9130A" w:rsidP="0039055E">
      <w:pPr>
        <w:pStyle w:val="Quote"/>
        <w:jc w:val="both"/>
      </w:pPr>
      <w:r w:rsidRPr="001B127A">
        <w:t>• Si le document cité est un volume :</w:t>
      </w:r>
    </w:p>
    <w:p w14:paraId="1D674DE6" w14:textId="055AF9A9" w:rsidR="00D9130A" w:rsidRPr="001B127A" w:rsidRDefault="00D9130A" w:rsidP="0039055E">
      <w:pPr>
        <w:pStyle w:val="Quote"/>
        <w:jc w:val="both"/>
      </w:pPr>
      <w:r w:rsidRPr="001B127A">
        <w:t>De Garmo, E.P., Sullivan, W.G. &amp; Bontadelli, J.A. (1989). Engineering Economy (8e ed.). New York : MacMillan.</w:t>
      </w:r>
    </w:p>
    <w:p w14:paraId="2C9FB121" w14:textId="4E92E416" w:rsidR="0039055E" w:rsidRPr="001B127A" w:rsidRDefault="00D9130A" w:rsidP="0039055E">
      <w:pPr>
        <w:pStyle w:val="Quote"/>
        <w:jc w:val="both"/>
      </w:pPr>
      <w:r w:rsidRPr="001B127A">
        <w:t>• Si le document c</w:t>
      </w:r>
      <w:r w:rsidR="0039055E" w:rsidRPr="001B127A">
        <w:t>ité provient d'un site internet, il faut indiquer la date à laquelle il a été consulté:</w:t>
      </w:r>
    </w:p>
    <w:p w14:paraId="2B3F6D66" w14:textId="376363C0" w:rsidR="00D9130A" w:rsidRPr="001B127A" w:rsidRDefault="00D9130A" w:rsidP="0039055E">
      <w:pPr>
        <w:pStyle w:val="Quote"/>
        <w:jc w:val="both"/>
      </w:pPr>
      <w:r w:rsidRPr="001B127A">
        <w:t>École de technologie supérieure. Politique d’éthique de la recherche avec des êtres humains, [En ligne]. http://www.etsmtl.ca/SG/Politique/polethsh.pdf (Consulté le 14 novembre 2000).</w:t>
      </w:r>
    </w:p>
    <w:p w14:paraId="3B26A3F8" w14:textId="178CD6E5" w:rsidR="00D9130A" w:rsidRPr="001B127A" w:rsidRDefault="00D9130A" w:rsidP="0039055E">
      <w:pPr>
        <w:pStyle w:val="Quote"/>
        <w:jc w:val="both"/>
      </w:pPr>
      <w:r w:rsidRPr="001B127A">
        <w:t xml:space="preserve">• Si le document cité est un </w:t>
      </w:r>
      <w:r w:rsidR="0039055E" w:rsidRPr="001B127A">
        <w:t>article de périodique</w:t>
      </w:r>
      <w:r w:rsidRPr="001B127A">
        <w:t>:</w:t>
      </w:r>
    </w:p>
    <w:p w14:paraId="546D3BFB" w14:textId="77777777" w:rsidR="00D9130A" w:rsidRPr="001B127A" w:rsidRDefault="00D9130A" w:rsidP="0039055E">
      <w:pPr>
        <w:pStyle w:val="Quote"/>
        <w:jc w:val="both"/>
      </w:pPr>
      <w:r w:rsidRPr="001B127A">
        <w:t>Gargour, C.S., Ramachandran, V., Bogdadi, G. (1991). Design of Active RC and Switched Capacitor Filters Having Variable Magnitude Characteristics Using a Unified Approach. J. of Computers and Electrical Engineering, 17(1), 11-12.</w:t>
      </w:r>
    </w:p>
    <w:p w14:paraId="51840656" w14:textId="436F7CD0" w:rsidR="0039055E" w:rsidRPr="001B127A" w:rsidRDefault="0039055E" w:rsidP="0039055E">
      <w:pPr>
        <w:pStyle w:val="Quote"/>
        <w:jc w:val="both"/>
      </w:pPr>
      <w:r w:rsidRPr="001B127A">
        <w:t>Si une information provient de l’énoncé de laboratoire ou du matériel de cours, il n’est pas nécessaire de citer cette référence.]</w:t>
      </w:r>
    </w:p>
    <w:p w14:paraId="7DA2F2AF" w14:textId="77777777" w:rsidR="00470767" w:rsidRPr="001B127A" w:rsidRDefault="00470767" w:rsidP="002A7929">
      <w:pPr>
        <w:jc w:val="both"/>
        <w:rPr>
          <w:lang w:val="fr-CA"/>
        </w:rPr>
      </w:pPr>
    </w:p>
    <w:p w14:paraId="6F450FFE" w14:textId="77777777" w:rsidR="00D218E9" w:rsidRPr="001B127A" w:rsidRDefault="00D218E9" w:rsidP="002A7929">
      <w:pPr>
        <w:jc w:val="both"/>
        <w:rPr>
          <w:lang w:val="fr-CA"/>
        </w:rPr>
      </w:pPr>
    </w:p>
    <w:p w14:paraId="47837D2E" w14:textId="77777777" w:rsidR="00177FAD" w:rsidRPr="001B127A" w:rsidRDefault="00177FAD" w:rsidP="00177FAD">
      <w:pPr>
        <w:pStyle w:val="Heading1"/>
        <w:rPr>
          <w:bCs w:val="0"/>
        </w:rPr>
      </w:pPr>
      <w:r w:rsidRPr="001B127A">
        <w:rPr>
          <w:bCs w:val="0"/>
        </w:rPr>
        <w:br w:type="page"/>
        <w:t>Annexes</w:t>
      </w:r>
    </w:p>
    <w:p w14:paraId="1A663BEF" w14:textId="53CDF55B" w:rsidR="00177FAD" w:rsidRPr="001B127A" w:rsidRDefault="00830EAD" w:rsidP="00830EAD">
      <w:pPr>
        <w:pStyle w:val="Quote"/>
        <w:jc w:val="both"/>
      </w:pPr>
      <w:r w:rsidRPr="001B127A">
        <w:t>[</w:t>
      </w:r>
      <w:r w:rsidR="00177FAD" w:rsidRPr="001B127A">
        <w:t>FICHES, FORMULAIRES, PROCÉDURES</w:t>
      </w:r>
      <w:r w:rsidRPr="001B127A">
        <w:t>, GRILLES, QUESTIONNAIRES, LOG, etc.</w:t>
      </w:r>
    </w:p>
    <w:p w14:paraId="1F4A7E20" w14:textId="77777777" w:rsidR="00830EAD" w:rsidRPr="001B127A" w:rsidRDefault="00177FAD" w:rsidP="00830EAD">
      <w:pPr>
        <w:pStyle w:val="Quote"/>
        <w:jc w:val="both"/>
      </w:pPr>
      <w:r w:rsidRPr="001B127A">
        <w:t>Insérez ici toutes les fiches que vous avez produites ou utilisées au cours de votre travail pour toutes les sections.  Ce peut être des fiches d’observations, des « checklist » provenant de normes ou de site web, fiches de renseignements pour les fins de test, les protocoles de test, les procédures, questionnaires, les logs, etc.</w:t>
      </w:r>
    </w:p>
    <w:p w14:paraId="5F15FAB7" w14:textId="0F6BED94" w:rsidR="00177FAD" w:rsidRPr="001B127A" w:rsidRDefault="00830EAD" w:rsidP="00830EAD">
      <w:pPr>
        <w:pStyle w:val="Quote"/>
        <w:jc w:val="both"/>
        <w:rPr>
          <w:b/>
        </w:rPr>
      </w:pPr>
      <w:r w:rsidRPr="001B127A">
        <w:t>Pour chaque item que vous mettez en annexe, vous devez obligatoirement le numéroter, e.g. Annexe 1, l’identifier par un titre</w:t>
      </w:r>
      <w:r w:rsidR="001F1218" w:rsidRPr="001B127A">
        <w:t>, e.g. « Fiche de renseignements personnels », et y référer dans le texte de la section appropriée, e.g. « voir les fiches de renseignement en Annexe 1 ».</w:t>
      </w:r>
      <w:r w:rsidRPr="001B127A">
        <w:t>]</w:t>
      </w:r>
      <w:r w:rsidR="00177FAD" w:rsidRPr="001B127A">
        <w:t xml:space="preserve">  </w:t>
      </w:r>
    </w:p>
    <w:p w14:paraId="694035D7" w14:textId="77777777" w:rsidR="00D9130A" w:rsidRPr="001B127A" w:rsidRDefault="00D9130A">
      <w:pPr>
        <w:pStyle w:val="BodyText"/>
        <w:jc w:val="both"/>
        <w:rPr>
          <w:rFonts w:ascii="Arial" w:hAnsi="Arial" w:cs="Arial"/>
          <w:sz w:val="22"/>
        </w:rPr>
      </w:pPr>
    </w:p>
    <w:sectPr w:rsidR="00D9130A" w:rsidRPr="001B127A">
      <w:footerReference w:type="even" r:id="rId9"/>
      <w:footerReference w:type="default" r:id="rId10"/>
      <w:headerReference w:type="first" r:id="rId11"/>
      <w:pgSz w:w="12240" w:h="15840" w:code="1"/>
      <w:pgMar w:top="1440" w:right="1800" w:bottom="1440" w:left="1800" w:header="720" w:footer="965" w:gutter="0"/>
      <w:pgNumType w:start="1"/>
      <w:cols w:space="240"/>
      <w:formProt w:val="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FA138D" w14:textId="77777777" w:rsidR="00134934" w:rsidRDefault="00134934">
      <w:r>
        <w:separator/>
      </w:r>
    </w:p>
  </w:endnote>
  <w:endnote w:type="continuationSeparator" w:id="0">
    <w:p w14:paraId="42AFDE79" w14:textId="77777777" w:rsidR="00134934" w:rsidRDefault="00134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CC33B8" w14:textId="77777777" w:rsidR="00134934" w:rsidRDefault="0013493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8E8F915" w14:textId="77777777" w:rsidR="00134934" w:rsidRDefault="0013493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02DC68" w14:textId="77777777" w:rsidR="00134934" w:rsidRDefault="0013493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E1E5E">
      <w:rPr>
        <w:rStyle w:val="PageNumber"/>
        <w:noProof/>
      </w:rPr>
      <w:t>4</w:t>
    </w:r>
    <w:r>
      <w:rPr>
        <w:rStyle w:val="PageNumber"/>
      </w:rPr>
      <w:fldChar w:fldCharType="end"/>
    </w:r>
  </w:p>
  <w:p w14:paraId="7BCE44B0" w14:textId="77777777" w:rsidR="00134934" w:rsidRDefault="0013493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ADAA22" w14:textId="77777777" w:rsidR="00134934" w:rsidRDefault="00134934">
      <w:r>
        <w:separator/>
      </w:r>
    </w:p>
  </w:footnote>
  <w:footnote w:type="continuationSeparator" w:id="0">
    <w:p w14:paraId="031CE79A" w14:textId="77777777" w:rsidR="00134934" w:rsidRDefault="00134934">
      <w:r>
        <w:separator/>
      </w:r>
    </w:p>
  </w:footnote>
  <w:footnote w:type="continuationNotice" w:id="1">
    <w:p w14:paraId="6616BF99" w14:textId="77777777" w:rsidR="00134934" w:rsidRDefault="00134934">
      <w:pPr>
        <w:rPr>
          <w:i/>
          <w:sz w:val="18"/>
        </w:rPr>
      </w:pPr>
      <w:r>
        <w:rPr>
          <w:i/>
          <w:sz w:val="18"/>
        </w:rPr>
        <w:t>(footnote continued)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F54D2D" w14:textId="77777777" w:rsidR="00134934" w:rsidRDefault="0013493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C6C30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FFFFFFFF"/>
    <w:lvl w:ilvl="0">
      <w:numFmt w:val="decimal"/>
      <w:pStyle w:val="ListBullet"/>
      <w:lvlText w:val="*"/>
      <w:lvlJc w:val="left"/>
    </w:lvl>
  </w:abstractNum>
  <w:abstractNum w:abstractNumId="2">
    <w:nsid w:val="05F06C42"/>
    <w:multiLevelType w:val="hybridMultilevel"/>
    <w:tmpl w:val="C936C9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699548E"/>
    <w:multiLevelType w:val="hybridMultilevel"/>
    <w:tmpl w:val="019E61F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8F01003"/>
    <w:multiLevelType w:val="multilevel"/>
    <w:tmpl w:val="8FD6A496"/>
    <w:lvl w:ilvl="0">
      <w:start w:val="1"/>
      <w:numFmt w:val="decimal"/>
      <w:pStyle w:val="Heading1"/>
      <w:lvlText w:val="%1."/>
      <w:lvlJc w:val="left"/>
      <w:pPr>
        <w:ind w:left="360" w:hanging="360"/>
      </w:pPr>
      <w:rPr>
        <w:rFonts w:hint="default"/>
        <w:b w:val="0"/>
        <w:sz w:val="28"/>
      </w:rPr>
    </w:lvl>
    <w:lvl w:ilvl="1">
      <w:start w:val="2"/>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5">
    <w:nsid w:val="09EB2BF4"/>
    <w:multiLevelType w:val="hybridMultilevel"/>
    <w:tmpl w:val="BF20C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7D13E4"/>
    <w:multiLevelType w:val="singleLevel"/>
    <w:tmpl w:val="960A983A"/>
    <w:lvl w:ilvl="0">
      <w:start w:val="1"/>
      <w:numFmt w:val="none"/>
      <w:lvlText w:val=""/>
      <w:legacy w:legacy="1" w:legacySpace="0" w:legacyIndent="0"/>
      <w:lvlJc w:val="left"/>
    </w:lvl>
  </w:abstractNum>
  <w:abstractNum w:abstractNumId="7">
    <w:nsid w:val="13763D69"/>
    <w:multiLevelType w:val="hybridMultilevel"/>
    <w:tmpl w:val="4E70A16E"/>
    <w:lvl w:ilvl="0" w:tplc="04090001">
      <w:start w:val="1"/>
      <w:numFmt w:val="bullet"/>
      <w:lvlText w:val=""/>
      <w:lvlJc w:val="left"/>
      <w:pPr>
        <w:ind w:left="360" w:hanging="360"/>
      </w:pPr>
      <w:rPr>
        <w:rFonts w:ascii="Symbol" w:hAnsi="Symbol" w:hint="default"/>
        <w:b w:val="0"/>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C9A7842"/>
    <w:multiLevelType w:val="hybridMultilevel"/>
    <w:tmpl w:val="00028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CE149A"/>
    <w:multiLevelType w:val="hybridMultilevel"/>
    <w:tmpl w:val="460A650A"/>
    <w:lvl w:ilvl="0" w:tplc="271A74B8">
      <w:start w:val="4"/>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0">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11">
    <w:nsid w:val="2CE76738"/>
    <w:multiLevelType w:val="hybridMultilevel"/>
    <w:tmpl w:val="1ECC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682F40"/>
    <w:multiLevelType w:val="hybridMultilevel"/>
    <w:tmpl w:val="1FA8DF0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FE72F5D"/>
    <w:multiLevelType w:val="singleLevel"/>
    <w:tmpl w:val="8CF41354"/>
    <w:lvl w:ilvl="0">
      <w:start w:val="1"/>
      <w:numFmt w:val="none"/>
      <w:lvlText w:val=""/>
      <w:legacy w:legacy="1" w:legacySpace="0" w:legacyIndent="0"/>
      <w:lvlJc w:val="left"/>
    </w:lvl>
  </w:abstractNum>
  <w:abstractNum w:abstractNumId="14">
    <w:nsid w:val="40C57B2B"/>
    <w:multiLevelType w:val="hybridMultilevel"/>
    <w:tmpl w:val="DA1AB1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71A63F1"/>
    <w:multiLevelType w:val="singleLevel"/>
    <w:tmpl w:val="C25CBB00"/>
    <w:lvl w:ilvl="0">
      <w:start w:val="1"/>
      <w:numFmt w:val="none"/>
      <w:lvlText w:val=""/>
      <w:legacy w:legacy="1" w:legacySpace="0" w:legacyIndent="0"/>
      <w:lvlJc w:val="left"/>
    </w:lvl>
  </w:abstractNum>
  <w:abstractNum w:abstractNumId="16">
    <w:nsid w:val="473043F4"/>
    <w:multiLevelType w:val="singleLevel"/>
    <w:tmpl w:val="687A89DA"/>
    <w:lvl w:ilvl="0">
      <w:start w:val="1"/>
      <w:numFmt w:val="none"/>
      <w:lvlText w:val=""/>
      <w:legacy w:legacy="1" w:legacySpace="0" w:legacyIndent="0"/>
      <w:lvlJc w:val="left"/>
    </w:lvl>
  </w:abstractNum>
  <w:abstractNum w:abstractNumId="17">
    <w:nsid w:val="50A80185"/>
    <w:multiLevelType w:val="hybridMultilevel"/>
    <w:tmpl w:val="F7483B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E3318AD"/>
    <w:multiLevelType w:val="hybridMultilevel"/>
    <w:tmpl w:val="CAEA29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6CDE4D54"/>
    <w:multiLevelType w:val="hybridMultilevel"/>
    <w:tmpl w:val="F25410B4"/>
    <w:lvl w:ilvl="0" w:tplc="46B2ABA4">
      <w:start w:val="1"/>
      <w:numFmt w:val="decimal"/>
      <w:lvlText w:val="%1."/>
      <w:lvlJc w:val="left"/>
      <w:pPr>
        <w:tabs>
          <w:tab w:val="num" w:pos="360"/>
        </w:tabs>
        <w:ind w:left="360" w:hanging="360"/>
      </w:pPr>
      <w:rPr>
        <w:rFonts w:ascii="Arial" w:eastAsia="Times New Roman" w:hAnsi="Arial" w:cs="Arial"/>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0">
    <w:nsid w:val="6DDB42D0"/>
    <w:multiLevelType w:val="singleLevel"/>
    <w:tmpl w:val="D5EECCA4"/>
    <w:lvl w:ilvl="0">
      <w:start w:val="1"/>
      <w:numFmt w:val="decimal"/>
      <w:lvlText w:val="%1."/>
      <w:legacy w:legacy="1" w:legacySpace="0" w:legacyIndent="360"/>
      <w:lvlJc w:val="left"/>
      <w:pPr>
        <w:ind w:left="1440" w:hanging="360"/>
      </w:pPr>
    </w:lvl>
  </w:abstractNum>
  <w:abstractNum w:abstractNumId="21">
    <w:nsid w:val="731E09E5"/>
    <w:multiLevelType w:val="hybridMultilevel"/>
    <w:tmpl w:val="7E40F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4A76F65"/>
    <w:multiLevelType w:val="singleLevel"/>
    <w:tmpl w:val="86F87C5E"/>
    <w:lvl w:ilvl="0">
      <w:start w:val="1"/>
      <w:numFmt w:val="none"/>
      <w:lvlText w:val=""/>
      <w:legacy w:legacy="1" w:legacySpace="0" w:legacyIndent="0"/>
      <w:lvlJc w:val="left"/>
    </w:lvl>
  </w:abstractNum>
  <w:num w:numId="1">
    <w:abstractNumId w:val="1"/>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2">
    <w:abstractNumId w:val="10"/>
  </w:num>
  <w:num w:numId="3">
    <w:abstractNumId w:val="1"/>
    <w:lvlOverride w:ilvl="0">
      <w:lvl w:ilvl="0">
        <w:start w:val="1"/>
        <w:numFmt w:val="bullet"/>
        <w:pStyle w:val="ListBullet"/>
        <w:lvlText w:val=""/>
        <w:legacy w:legacy="1" w:legacySpace="0" w:legacyIndent="360"/>
        <w:lvlJc w:val="left"/>
        <w:pPr>
          <w:ind w:left="1800" w:hanging="360"/>
        </w:pPr>
        <w:rPr>
          <w:rFonts w:ascii="Arial" w:hAnsi="Arial" w:hint="default"/>
          <w:sz w:val="22"/>
        </w:rPr>
      </w:lvl>
    </w:lvlOverride>
  </w:num>
  <w:num w:numId="4">
    <w:abstractNumId w:val="1"/>
    <w:lvlOverride w:ilvl="0">
      <w:lvl w:ilvl="0">
        <w:start w:val="1"/>
        <w:numFmt w:val="bullet"/>
        <w:pStyle w:val="ListBullet"/>
        <w:lvlText w:val="n"/>
        <w:legacy w:legacy="1" w:legacySpace="0" w:legacyIndent="360"/>
        <w:lvlJc w:val="left"/>
        <w:pPr>
          <w:ind w:left="1440" w:hanging="360"/>
        </w:pPr>
        <w:rPr>
          <w:rFonts w:ascii="Times" w:hAnsi="Times" w:hint="default"/>
          <w:sz w:val="16"/>
        </w:rPr>
      </w:lvl>
    </w:lvlOverride>
  </w:num>
  <w:num w:numId="5">
    <w:abstractNumId w:val="1"/>
    <w:lvlOverride w:ilvl="0">
      <w:lvl w:ilvl="0">
        <w:start w:val="1"/>
        <w:numFmt w:val="bullet"/>
        <w:pStyle w:val="ListBullet"/>
        <w:lvlText w:val="n"/>
        <w:legacy w:legacy="1" w:legacySpace="0" w:legacyIndent="360"/>
        <w:lvlJc w:val="left"/>
        <w:pPr>
          <w:ind w:left="1800" w:hanging="360"/>
        </w:pPr>
        <w:rPr>
          <w:rFonts w:ascii="Times" w:hAnsi="Times" w:hint="default"/>
          <w:sz w:val="12"/>
        </w:rPr>
      </w:lvl>
    </w:lvlOverride>
  </w:num>
  <w:num w:numId="6">
    <w:abstractNumId w:val="6"/>
  </w:num>
  <w:num w:numId="7">
    <w:abstractNumId w:val="15"/>
  </w:num>
  <w:num w:numId="8">
    <w:abstractNumId w:val="13"/>
  </w:num>
  <w:num w:numId="9">
    <w:abstractNumId w:val="22"/>
  </w:num>
  <w:num w:numId="10">
    <w:abstractNumId w:val="16"/>
  </w:num>
  <w:num w:numId="11">
    <w:abstractNumId w:val="20"/>
  </w:num>
  <w:num w:numId="12">
    <w:abstractNumId w:val="20"/>
    <w:lvlOverride w:ilvl="0">
      <w:lvl w:ilvl="0">
        <w:start w:val="1"/>
        <w:numFmt w:val="decimal"/>
        <w:lvlText w:val="%1."/>
        <w:legacy w:legacy="1" w:legacySpace="0" w:legacyIndent="360"/>
        <w:lvlJc w:val="left"/>
        <w:pPr>
          <w:ind w:left="1800" w:hanging="360"/>
        </w:pPr>
      </w:lvl>
    </w:lvlOverride>
  </w:num>
  <w:num w:numId="13">
    <w:abstractNumId w:val="20"/>
    <w:lvlOverride w:ilvl="0">
      <w:lvl w:ilvl="0">
        <w:start w:val="1"/>
        <w:numFmt w:val="decimal"/>
        <w:lvlText w:val="%1."/>
        <w:legacy w:legacy="1" w:legacySpace="0" w:legacyIndent="360"/>
        <w:lvlJc w:val="left"/>
        <w:pPr>
          <w:ind w:left="2160" w:hanging="360"/>
        </w:pPr>
      </w:lvl>
    </w:lvlOverride>
  </w:num>
  <w:num w:numId="14">
    <w:abstractNumId w:val="20"/>
    <w:lvlOverride w:ilvl="0">
      <w:lvl w:ilvl="0">
        <w:start w:val="1"/>
        <w:numFmt w:val="decimal"/>
        <w:lvlText w:val="%1."/>
        <w:legacy w:legacy="1" w:legacySpace="0" w:legacyIndent="360"/>
        <w:lvlJc w:val="left"/>
        <w:pPr>
          <w:ind w:left="2520" w:hanging="360"/>
        </w:pPr>
      </w:lvl>
    </w:lvlOverride>
  </w:num>
  <w:num w:numId="15">
    <w:abstractNumId w:val="20"/>
    <w:lvlOverride w:ilvl="0">
      <w:lvl w:ilvl="0">
        <w:start w:val="1"/>
        <w:numFmt w:val="decimal"/>
        <w:lvlText w:val="%1."/>
        <w:legacy w:legacy="1" w:legacySpace="0" w:legacyIndent="360"/>
        <w:lvlJc w:val="left"/>
        <w:pPr>
          <w:ind w:left="2880" w:hanging="360"/>
        </w:pPr>
      </w:lvl>
    </w:lvlOverride>
  </w:num>
  <w:num w:numId="16">
    <w:abstractNumId w:val="2"/>
  </w:num>
  <w:num w:numId="17">
    <w:abstractNumId w:val="18"/>
  </w:num>
  <w:num w:numId="18">
    <w:abstractNumId w:val="3"/>
  </w:num>
  <w:num w:numId="19">
    <w:abstractNumId w:val="14"/>
  </w:num>
  <w:num w:numId="20">
    <w:abstractNumId w:val="12"/>
  </w:num>
  <w:num w:numId="21">
    <w:abstractNumId w:val="9"/>
  </w:num>
  <w:num w:numId="22">
    <w:abstractNumId w:val="21"/>
  </w:num>
  <w:num w:numId="23">
    <w:abstractNumId w:val="17"/>
  </w:num>
  <w:num w:numId="24">
    <w:abstractNumId w:val="19"/>
  </w:num>
  <w:num w:numId="25">
    <w:abstractNumId w:val="0"/>
  </w:num>
  <w:num w:numId="26">
    <w:abstractNumId w:val="4"/>
  </w:num>
  <w:num w:numId="27">
    <w:abstractNumId w:val="7"/>
  </w:num>
  <w:num w:numId="28">
    <w:abstractNumId w:val="8"/>
  </w:num>
  <w:num w:numId="29">
    <w:abstractNumId w:val="5"/>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savePreviewPicture/>
  <w:hdrShapeDefaults>
    <o:shapedefaults v:ext="edit" spidmax="2050">
      <o:colormru v:ext="edit" colors="#d2d2d2,#cdcdcd,#c8c8c8"/>
    </o:shapedefaults>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90E"/>
    <w:rsid w:val="00016904"/>
    <w:rsid w:val="0001785D"/>
    <w:rsid w:val="00030ACD"/>
    <w:rsid w:val="00036FD7"/>
    <w:rsid w:val="00045719"/>
    <w:rsid w:val="00053689"/>
    <w:rsid w:val="00061DFF"/>
    <w:rsid w:val="0006206D"/>
    <w:rsid w:val="000645AE"/>
    <w:rsid w:val="00082758"/>
    <w:rsid w:val="00092D2E"/>
    <w:rsid w:val="000972D4"/>
    <w:rsid w:val="000B0B1B"/>
    <w:rsid w:val="000B51A4"/>
    <w:rsid w:val="000B7A8D"/>
    <w:rsid w:val="000C7AF5"/>
    <w:rsid w:val="000C7DF9"/>
    <w:rsid w:val="000D4CF6"/>
    <w:rsid w:val="000D5E0B"/>
    <w:rsid w:val="000E03D5"/>
    <w:rsid w:val="00114634"/>
    <w:rsid w:val="00134934"/>
    <w:rsid w:val="0015680E"/>
    <w:rsid w:val="00177548"/>
    <w:rsid w:val="00177FAD"/>
    <w:rsid w:val="00192237"/>
    <w:rsid w:val="00196D7F"/>
    <w:rsid w:val="001B127A"/>
    <w:rsid w:val="001D0FC7"/>
    <w:rsid w:val="001D3A42"/>
    <w:rsid w:val="001F1218"/>
    <w:rsid w:val="00233067"/>
    <w:rsid w:val="002504A5"/>
    <w:rsid w:val="0025740F"/>
    <w:rsid w:val="002729E4"/>
    <w:rsid w:val="00275EE7"/>
    <w:rsid w:val="002A51BB"/>
    <w:rsid w:val="002A7929"/>
    <w:rsid w:val="002E0045"/>
    <w:rsid w:val="002E43A2"/>
    <w:rsid w:val="002E5A13"/>
    <w:rsid w:val="003021A0"/>
    <w:rsid w:val="00305C53"/>
    <w:rsid w:val="00352715"/>
    <w:rsid w:val="00364A2E"/>
    <w:rsid w:val="00382B22"/>
    <w:rsid w:val="0038512B"/>
    <w:rsid w:val="0039055E"/>
    <w:rsid w:val="00392376"/>
    <w:rsid w:val="0039711A"/>
    <w:rsid w:val="00397B6C"/>
    <w:rsid w:val="003F2302"/>
    <w:rsid w:val="00400CA8"/>
    <w:rsid w:val="004148AC"/>
    <w:rsid w:val="00424FDD"/>
    <w:rsid w:val="00427E48"/>
    <w:rsid w:val="00434BDA"/>
    <w:rsid w:val="00436342"/>
    <w:rsid w:val="004503B5"/>
    <w:rsid w:val="00456038"/>
    <w:rsid w:val="00470767"/>
    <w:rsid w:val="00473F85"/>
    <w:rsid w:val="00475629"/>
    <w:rsid w:val="004910BA"/>
    <w:rsid w:val="00496F6A"/>
    <w:rsid w:val="004A491E"/>
    <w:rsid w:val="004C6E8B"/>
    <w:rsid w:val="004C79B1"/>
    <w:rsid w:val="004D03F8"/>
    <w:rsid w:val="004D5A0E"/>
    <w:rsid w:val="00501BB1"/>
    <w:rsid w:val="00505807"/>
    <w:rsid w:val="00513D6E"/>
    <w:rsid w:val="00514E71"/>
    <w:rsid w:val="0052091C"/>
    <w:rsid w:val="005446E4"/>
    <w:rsid w:val="005553CD"/>
    <w:rsid w:val="00561261"/>
    <w:rsid w:val="00570108"/>
    <w:rsid w:val="00570904"/>
    <w:rsid w:val="005750AD"/>
    <w:rsid w:val="005829A3"/>
    <w:rsid w:val="00583969"/>
    <w:rsid w:val="0059571F"/>
    <w:rsid w:val="005A344D"/>
    <w:rsid w:val="005B20A5"/>
    <w:rsid w:val="005B42B8"/>
    <w:rsid w:val="005D1F38"/>
    <w:rsid w:val="005D5F8E"/>
    <w:rsid w:val="005E05D6"/>
    <w:rsid w:val="005E4C35"/>
    <w:rsid w:val="0060153B"/>
    <w:rsid w:val="0061177B"/>
    <w:rsid w:val="00626D1C"/>
    <w:rsid w:val="006440E1"/>
    <w:rsid w:val="00647028"/>
    <w:rsid w:val="0065516A"/>
    <w:rsid w:val="00661F81"/>
    <w:rsid w:val="00665D74"/>
    <w:rsid w:val="00666AF4"/>
    <w:rsid w:val="006672A5"/>
    <w:rsid w:val="00667E2A"/>
    <w:rsid w:val="00673ABD"/>
    <w:rsid w:val="006B0CAE"/>
    <w:rsid w:val="006B2384"/>
    <w:rsid w:val="006B618D"/>
    <w:rsid w:val="006B7E55"/>
    <w:rsid w:val="006F1C86"/>
    <w:rsid w:val="007108B5"/>
    <w:rsid w:val="0071400B"/>
    <w:rsid w:val="0071509E"/>
    <w:rsid w:val="00725B24"/>
    <w:rsid w:val="00742812"/>
    <w:rsid w:val="0075135F"/>
    <w:rsid w:val="0076290E"/>
    <w:rsid w:val="00776F91"/>
    <w:rsid w:val="007872C1"/>
    <w:rsid w:val="00791B93"/>
    <w:rsid w:val="00792A69"/>
    <w:rsid w:val="007945C6"/>
    <w:rsid w:val="00795997"/>
    <w:rsid w:val="007972B9"/>
    <w:rsid w:val="007B6460"/>
    <w:rsid w:val="007C541C"/>
    <w:rsid w:val="007D2475"/>
    <w:rsid w:val="007E371D"/>
    <w:rsid w:val="007E4459"/>
    <w:rsid w:val="00800235"/>
    <w:rsid w:val="008131A2"/>
    <w:rsid w:val="00822954"/>
    <w:rsid w:val="00822E92"/>
    <w:rsid w:val="00830EAD"/>
    <w:rsid w:val="00841DC4"/>
    <w:rsid w:val="008748AE"/>
    <w:rsid w:val="008767C5"/>
    <w:rsid w:val="008A1220"/>
    <w:rsid w:val="008C4054"/>
    <w:rsid w:val="008C4E94"/>
    <w:rsid w:val="008D0D98"/>
    <w:rsid w:val="008D1F97"/>
    <w:rsid w:val="008E24CF"/>
    <w:rsid w:val="008E4335"/>
    <w:rsid w:val="008E4E04"/>
    <w:rsid w:val="008F1DFF"/>
    <w:rsid w:val="008F5E02"/>
    <w:rsid w:val="00916FCB"/>
    <w:rsid w:val="00920002"/>
    <w:rsid w:val="00922F2C"/>
    <w:rsid w:val="009245D5"/>
    <w:rsid w:val="009252B2"/>
    <w:rsid w:val="00926297"/>
    <w:rsid w:val="00930E2B"/>
    <w:rsid w:val="00933318"/>
    <w:rsid w:val="0093766D"/>
    <w:rsid w:val="00945496"/>
    <w:rsid w:val="00955F42"/>
    <w:rsid w:val="00960CBC"/>
    <w:rsid w:val="0097346F"/>
    <w:rsid w:val="00974A32"/>
    <w:rsid w:val="00982D37"/>
    <w:rsid w:val="009841A5"/>
    <w:rsid w:val="00987AD7"/>
    <w:rsid w:val="0099793A"/>
    <w:rsid w:val="009A3BEB"/>
    <w:rsid w:val="009B0F66"/>
    <w:rsid w:val="009D4DDC"/>
    <w:rsid w:val="009E5596"/>
    <w:rsid w:val="009E58E9"/>
    <w:rsid w:val="009F7AAA"/>
    <w:rsid w:val="00A2239A"/>
    <w:rsid w:val="00A32012"/>
    <w:rsid w:val="00A62294"/>
    <w:rsid w:val="00A62FF6"/>
    <w:rsid w:val="00A66FE6"/>
    <w:rsid w:val="00A760C0"/>
    <w:rsid w:val="00A85DA8"/>
    <w:rsid w:val="00AA4977"/>
    <w:rsid w:val="00AB582F"/>
    <w:rsid w:val="00AC06D0"/>
    <w:rsid w:val="00AD6665"/>
    <w:rsid w:val="00AE1E5E"/>
    <w:rsid w:val="00AF3A87"/>
    <w:rsid w:val="00AF4689"/>
    <w:rsid w:val="00AF6C08"/>
    <w:rsid w:val="00B00FD2"/>
    <w:rsid w:val="00B06859"/>
    <w:rsid w:val="00B14F25"/>
    <w:rsid w:val="00B14F2C"/>
    <w:rsid w:val="00B21624"/>
    <w:rsid w:val="00B438B2"/>
    <w:rsid w:val="00B43BFD"/>
    <w:rsid w:val="00B442E3"/>
    <w:rsid w:val="00B44F79"/>
    <w:rsid w:val="00B665B9"/>
    <w:rsid w:val="00B67498"/>
    <w:rsid w:val="00B755AC"/>
    <w:rsid w:val="00B869FE"/>
    <w:rsid w:val="00BB32ED"/>
    <w:rsid w:val="00BD66BC"/>
    <w:rsid w:val="00BF529E"/>
    <w:rsid w:val="00BF661D"/>
    <w:rsid w:val="00C14D45"/>
    <w:rsid w:val="00C31830"/>
    <w:rsid w:val="00C75C05"/>
    <w:rsid w:val="00C86784"/>
    <w:rsid w:val="00C94C02"/>
    <w:rsid w:val="00CC0B8D"/>
    <w:rsid w:val="00CC6CDA"/>
    <w:rsid w:val="00CD7DD9"/>
    <w:rsid w:val="00CE7017"/>
    <w:rsid w:val="00CF28BB"/>
    <w:rsid w:val="00D02F27"/>
    <w:rsid w:val="00D1725D"/>
    <w:rsid w:val="00D218E9"/>
    <w:rsid w:val="00D4498F"/>
    <w:rsid w:val="00D4636B"/>
    <w:rsid w:val="00D660FD"/>
    <w:rsid w:val="00D73716"/>
    <w:rsid w:val="00D9130A"/>
    <w:rsid w:val="00DA6CE8"/>
    <w:rsid w:val="00DB7945"/>
    <w:rsid w:val="00DC2858"/>
    <w:rsid w:val="00DE765E"/>
    <w:rsid w:val="00DF5B34"/>
    <w:rsid w:val="00E10E15"/>
    <w:rsid w:val="00E11D9A"/>
    <w:rsid w:val="00E14460"/>
    <w:rsid w:val="00E36415"/>
    <w:rsid w:val="00E6047B"/>
    <w:rsid w:val="00E7269D"/>
    <w:rsid w:val="00E81410"/>
    <w:rsid w:val="00E819B6"/>
    <w:rsid w:val="00E8303E"/>
    <w:rsid w:val="00E86144"/>
    <w:rsid w:val="00E97BA6"/>
    <w:rsid w:val="00EB6783"/>
    <w:rsid w:val="00EC60F0"/>
    <w:rsid w:val="00EE2FBE"/>
    <w:rsid w:val="00F16B8F"/>
    <w:rsid w:val="00F301CD"/>
    <w:rsid w:val="00F370DE"/>
    <w:rsid w:val="00F37B20"/>
    <w:rsid w:val="00F401B0"/>
    <w:rsid w:val="00F40AB6"/>
    <w:rsid w:val="00F52E43"/>
    <w:rsid w:val="00F53150"/>
    <w:rsid w:val="00F63C1F"/>
    <w:rsid w:val="00FA0CFA"/>
    <w:rsid w:val="00FA7191"/>
    <w:rsid w:val="00FE15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d2d2d2,#cdcdcd,#c8c8c8"/>
    </o:shapedefaults>
    <o:shapelayout v:ext="edit">
      <o:idmap v:ext="edit" data="1"/>
    </o:shapelayout>
  </w:shapeDefaults>
  <w:decimalSymbol w:val="."/>
  <w:listSeparator w:val=","/>
  <w14:docId w14:val="638F3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te Level 1" w:semiHidden="1" w:uiPriority="99"/>
    <w:lsdException w:name="Note Level 2" w:uiPriority="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6859"/>
  </w:style>
  <w:style w:type="paragraph" w:styleId="Heading1">
    <w:name w:val="heading 1"/>
    <w:basedOn w:val="Normal"/>
    <w:next w:val="Normal"/>
    <w:link w:val="Heading1Char"/>
    <w:uiPriority w:val="9"/>
    <w:qFormat/>
    <w:rsid w:val="000972D4"/>
    <w:pPr>
      <w:keepNext/>
      <w:keepLines/>
      <w:numPr>
        <w:numId w:val="26"/>
      </w:numPr>
      <w:spacing w:before="480" w:after="0"/>
      <w:jc w:val="both"/>
      <w:outlineLvl w:val="0"/>
    </w:pPr>
    <w:rPr>
      <w:rFonts w:ascii="Cambria" w:eastAsia="ＭＳ ゴシック" w:hAnsi="Cambria" w:cs="Arial"/>
      <w:b/>
      <w:bCs/>
      <w:color w:val="21798E"/>
      <w:sz w:val="24"/>
      <w:szCs w:val="24"/>
      <w:lang w:val="fr-CA"/>
    </w:rPr>
  </w:style>
  <w:style w:type="paragraph" w:styleId="Heading2">
    <w:name w:val="heading 2"/>
    <w:basedOn w:val="Normal"/>
    <w:next w:val="Normal"/>
    <w:link w:val="Heading2Char"/>
    <w:uiPriority w:val="9"/>
    <w:unhideWhenUsed/>
    <w:qFormat/>
    <w:rsid w:val="00B06859"/>
    <w:pPr>
      <w:keepNext/>
      <w:keepLines/>
      <w:spacing w:before="200" w:after="0"/>
      <w:outlineLvl w:val="1"/>
    </w:pPr>
    <w:rPr>
      <w:rFonts w:ascii="Cambria" w:eastAsia="ＭＳ ゴシック" w:hAnsi="Cambria" w:cs="Times New Roman"/>
      <w:b/>
      <w:bCs/>
      <w:color w:val="2DA2BF"/>
      <w:sz w:val="26"/>
      <w:szCs w:val="26"/>
    </w:rPr>
  </w:style>
  <w:style w:type="paragraph" w:styleId="Heading3">
    <w:name w:val="heading 3"/>
    <w:basedOn w:val="Normal"/>
    <w:next w:val="Normal"/>
    <w:link w:val="Heading3Char"/>
    <w:uiPriority w:val="9"/>
    <w:unhideWhenUsed/>
    <w:qFormat/>
    <w:rsid w:val="00AC06D0"/>
    <w:pPr>
      <w:keepNext/>
      <w:keepLines/>
      <w:spacing w:before="200" w:after="0"/>
      <w:ind w:left="360"/>
      <w:jc w:val="both"/>
      <w:outlineLvl w:val="2"/>
    </w:pPr>
    <w:rPr>
      <w:rFonts w:ascii="Cambria" w:eastAsia="ＭＳ ゴシック" w:hAnsi="Cambria" w:cs="Times New Roman"/>
      <w:b/>
      <w:bCs/>
      <w:color w:val="2DA2BF"/>
      <w:lang w:val="fr-CA"/>
    </w:rPr>
  </w:style>
  <w:style w:type="paragraph" w:styleId="Heading4">
    <w:name w:val="heading 4"/>
    <w:basedOn w:val="Normal"/>
    <w:next w:val="Normal"/>
    <w:link w:val="Heading4Char"/>
    <w:uiPriority w:val="9"/>
    <w:unhideWhenUsed/>
    <w:qFormat/>
    <w:rsid w:val="00B06859"/>
    <w:pPr>
      <w:keepNext/>
      <w:keepLines/>
      <w:spacing w:before="200" w:after="0"/>
      <w:outlineLvl w:val="3"/>
    </w:pPr>
    <w:rPr>
      <w:rFonts w:ascii="Cambria" w:eastAsia="ＭＳ ゴシック" w:hAnsi="Cambria" w:cs="Times New Roman"/>
      <w:b/>
      <w:bCs/>
      <w:i/>
      <w:iCs/>
      <w:color w:val="2DA2BF"/>
    </w:rPr>
  </w:style>
  <w:style w:type="paragraph" w:styleId="Heading5">
    <w:name w:val="heading 5"/>
    <w:basedOn w:val="Normal"/>
    <w:next w:val="Normal"/>
    <w:link w:val="Heading5Char"/>
    <w:uiPriority w:val="9"/>
    <w:unhideWhenUsed/>
    <w:qFormat/>
    <w:rsid w:val="00B06859"/>
    <w:pPr>
      <w:keepNext/>
      <w:keepLines/>
      <w:spacing w:before="200" w:after="0"/>
      <w:outlineLvl w:val="4"/>
    </w:pPr>
    <w:rPr>
      <w:rFonts w:ascii="Cambria" w:eastAsia="ＭＳ ゴシック" w:hAnsi="Cambria" w:cs="Times New Roman"/>
      <w:color w:val="16505E"/>
    </w:rPr>
  </w:style>
  <w:style w:type="paragraph" w:styleId="Heading6">
    <w:name w:val="heading 6"/>
    <w:basedOn w:val="Normal"/>
    <w:next w:val="Normal"/>
    <w:link w:val="Heading6Char"/>
    <w:uiPriority w:val="9"/>
    <w:unhideWhenUsed/>
    <w:qFormat/>
    <w:rsid w:val="00B06859"/>
    <w:pPr>
      <w:keepNext/>
      <w:keepLines/>
      <w:spacing w:before="200" w:after="0"/>
      <w:outlineLvl w:val="5"/>
    </w:pPr>
    <w:rPr>
      <w:rFonts w:ascii="Cambria" w:eastAsia="ＭＳ ゴシック" w:hAnsi="Cambria" w:cs="Times New Roman"/>
      <w:i/>
      <w:iCs/>
      <w:color w:val="16505E"/>
    </w:rPr>
  </w:style>
  <w:style w:type="paragraph" w:styleId="Heading7">
    <w:name w:val="heading 7"/>
    <w:basedOn w:val="Normal"/>
    <w:next w:val="Normal"/>
    <w:link w:val="Heading7Char"/>
    <w:uiPriority w:val="9"/>
    <w:unhideWhenUsed/>
    <w:qFormat/>
    <w:rsid w:val="00B06859"/>
    <w:pPr>
      <w:keepNext/>
      <w:keepLines/>
      <w:spacing w:before="200" w:after="0"/>
      <w:outlineLvl w:val="6"/>
    </w:pPr>
    <w:rPr>
      <w:rFonts w:ascii="Cambria" w:eastAsia="ＭＳ ゴシック" w:hAnsi="Cambria" w:cs="Times New Roman"/>
      <w:i/>
      <w:iCs/>
      <w:color w:val="404040"/>
    </w:rPr>
  </w:style>
  <w:style w:type="paragraph" w:styleId="Heading8">
    <w:name w:val="heading 8"/>
    <w:basedOn w:val="Normal"/>
    <w:next w:val="Normal"/>
    <w:link w:val="Heading8Char"/>
    <w:uiPriority w:val="9"/>
    <w:unhideWhenUsed/>
    <w:qFormat/>
    <w:rsid w:val="00B06859"/>
    <w:pPr>
      <w:keepNext/>
      <w:keepLines/>
      <w:spacing w:before="200" w:after="0"/>
      <w:outlineLvl w:val="7"/>
    </w:pPr>
    <w:rPr>
      <w:rFonts w:ascii="Cambria" w:eastAsia="ＭＳ ゴシック" w:hAnsi="Cambria" w:cs="Times New Roman"/>
      <w:color w:val="2DA2BF"/>
      <w:sz w:val="20"/>
      <w:szCs w:val="20"/>
    </w:rPr>
  </w:style>
  <w:style w:type="paragraph" w:styleId="Heading9">
    <w:name w:val="heading 9"/>
    <w:basedOn w:val="Normal"/>
    <w:next w:val="Normal"/>
    <w:link w:val="Heading9Char"/>
    <w:uiPriority w:val="9"/>
    <w:unhideWhenUsed/>
    <w:qFormat/>
    <w:rsid w:val="00B06859"/>
    <w:pPr>
      <w:keepNext/>
      <w:keepLines/>
      <w:spacing w:before="200" w:after="0"/>
      <w:outlineLvl w:val="8"/>
    </w:pPr>
    <w:rPr>
      <w:rFonts w:ascii="Cambria" w:eastAsia="ＭＳ ゴシック"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pPr>
    <w:rPr>
      <w:rFonts w:ascii="Arial" w:hAnsi="Arial"/>
      <w:spacing w:val="-4"/>
      <w:kern w:val="28"/>
    </w:rPr>
  </w:style>
  <w:style w:type="paragraph" w:styleId="BodyText">
    <w:name w:val="Body Text"/>
    <w:basedOn w:val="Normal"/>
    <w:pPr>
      <w:spacing w:after="220" w:line="220" w:lineRule="atLeast"/>
    </w:pPr>
    <w:rPr>
      <w:sz w:val="24"/>
      <w:lang w:val="fr-CA"/>
    </w:r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BodyText"/>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pPr>
      <w:keepNext/>
    </w:pPr>
  </w:style>
  <w:style w:type="paragraph" w:styleId="Caption">
    <w:name w:val="caption"/>
    <w:basedOn w:val="Normal"/>
    <w:next w:val="Normal"/>
    <w:uiPriority w:val="35"/>
    <w:unhideWhenUsed/>
    <w:qFormat/>
    <w:rsid w:val="00B06859"/>
    <w:pPr>
      <w:spacing w:line="240" w:lineRule="auto"/>
    </w:pPr>
    <w:rPr>
      <w:b/>
      <w:bCs/>
      <w:color w:val="2DA2BF"/>
      <w:sz w:val="18"/>
      <w:szCs w:val="18"/>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style>
  <w:style w:type="paragraph" w:customStyle="1" w:styleId="HeaderBase">
    <w:name w:val="Header Base"/>
    <w:basedOn w:val="Normal"/>
    <w:pPr>
      <w:keepLines/>
      <w:tabs>
        <w:tab w:val="center" w:pos="4320"/>
        <w:tab w:val="right" w:pos="8640"/>
      </w:tabs>
    </w:pPr>
    <w:rPr>
      <w:rFonts w:ascii="Arial" w:hAnsi="Arial"/>
      <w:spacing w:val="-4"/>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pPr>
    <w:rPr>
      <w:b/>
      <w:caps/>
      <w:spacing w:val="0"/>
      <w:kern w:val="0"/>
      <w:sz w:val="24"/>
    </w:rPr>
  </w:style>
  <w:style w:type="paragraph" w:customStyle="1" w:styleId="SectionHeading">
    <w:name w:val="Section Heading"/>
    <w:basedOn w:val="Heading1"/>
  </w:style>
  <w:style w:type="character" w:customStyle="1" w:styleId="Lead-inEmphasis">
    <w:name w:val="Lead-in Emphasis"/>
    <w:rPr>
      <w:rFonts w:ascii="Arial" w:hAnsi="Arial"/>
      <w:b/>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rPr>
      <w:rFonts w:ascii="Courier New" w:hAnsi="Courier New"/>
    </w:rPr>
  </w:style>
  <w:style w:type="character" w:styleId="PageNumber">
    <w:name w:val="page number"/>
    <w:rPr>
      <w:rFonts w:ascii="Arial" w:hAnsi="Arial"/>
      <w:b/>
      <w:sz w:val="18"/>
    </w:rPr>
  </w:style>
  <w:style w:type="paragraph" w:customStyle="1" w:styleId="TitleCover">
    <w:name w:val="Title Cover"/>
    <w:basedOn w:val="HeadingBase"/>
    <w:next w:val="Normal"/>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pPr>
      <w:ind w:left="1440" w:hanging="360"/>
    </w:pPr>
  </w:style>
  <w:style w:type="paragraph" w:styleId="TOC1">
    <w:name w:val="toc 1"/>
    <w:basedOn w:val="TOCBase"/>
    <w:semiHidden/>
    <w:rPr>
      <w:b/>
      <w:spacing w:val="-4"/>
    </w:rPr>
  </w:style>
  <w:style w:type="paragraph" w:styleId="TOC2">
    <w:name w:val="toc 2"/>
    <w:basedOn w:val="TOCBase"/>
    <w:semiHidden/>
  </w:style>
  <w:style w:type="paragraph" w:styleId="TOC3">
    <w:name w:val="toc 3"/>
    <w:basedOn w:val="TOCBase"/>
    <w:semiHidden/>
  </w:style>
  <w:style w:type="paragraph" w:styleId="TOC4">
    <w:name w:val="toc 4"/>
    <w:basedOn w:val="TOCBase"/>
    <w:semiHidden/>
  </w:style>
  <w:style w:type="paragraph" w:styleId="TOC5">
    <w:name w:val="toc 5"/>
    <w:basedOn w:val="TOCBase"/>
    <w:semiHidden/>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styleId="BodyTextIndent">
    <w:name w:val="Body Text Indent"/>
    <w:basedOn w:val="BodyText"/>
    <w:pPr>
      <w:ind w:left="1440"/>
    </w:pPr>
  </w:style>
  <w:style w:type="paragraph" w:styleId="Title">
    <w:name w:val="Title"/>
    <w:basedOn w:val="Normal"/>
    <w:next w:val="Normal"/>
    <w:link w:val="TitleChar"/>
    <w:uiPriority w:val="10"/>
    <w:qFormat/>
    <w:rsid w:val="00B06859"/>
    <w:pPr>
      <w:pBdr>
        <w:bottom w:val="single" w:sz="8" w:space="4" w:color="2DA2BF"/>
      </w:pBdr>
      <w:spacing w:after="300" w:line="240" w:lineRule="auto"/>
      <w:contextualSpacing/>
    </w:pPr>
    <w:rPr>
      <w:rFonts w:ascii="Cambria" w:eastAsia="ＭＳ ゴシック" w:hAnsi="Cambria" w:cs="Times New Roman"/>
      <w:color w:val="343434"/>
      <w:spacing w:val="5"/>
      <w:kern w:val="28"/>
      <w:sz w:val="52"/>
      <w:szCs w:val="52"/>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uiPriority w:val="20"/>
    <w:qFormat/>
    <w:rsid w:val="00B06859"/>
    <w:rPr>
      <w:i/>
      <w:iCs/>
    </w:rPr>
  </w:style>
  <w:style w:type="character" w:styleId="CommentReference">
    <w:name w:val="annotation reference"/>
    <w:semiHidden/>
    <w:rPr>
      <w:sz w:val="16"/>
    </w:rPr>
  </w:style>
  <w:style w:type="paragraph" w:styleId="CommentText">
    <w:name w:val="annotation text"/>
    <w:basedOn w:val="FootnoteBase"/>
    <w:semiHidden/>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pPr>
    <w:rPr>
      <w:sz w:val="16"/>
    </w:rPr>
  </w:style>
  <w:style w:type="character" w:customStyle="1" w:styleId="Slogan">
    <w:name w:val="Slogan"/>
    <w:rPr>
      <w:i/>
      <w:spacing w:val="-6"/>
      <w:sz w:val="24"/>
    </w:r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after="160"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pPr>
      <w:keepLines/>
      <w:tabs>
        <w:tab w:val="left" w:pos="3600"/>
        <w:tab w:val="left" w:pos="4680"/>
      </w:tabs>
      <w:spacing w:after="120" w:line="280" w:lineRule="exact"/>
      <w:ind w:right="2160" w:hanging="1080"/>
    </w:pPr>
    <w:rPr>
      <w:rFonts w:ascii="Arial" w:hAnsi="Arial"/>
      <w:sz w:val="22"/>
    </w:rPr>
  </w:style>
  <w:style w:type="paragraph" w:customStyle="1" w:styleId="TableText">
    <w:name w:val="Table Text"/>
    <w:basedOn w:val="BodyText"/>
    <w:pPr>
      <w:ind w:left="90"/>
    </w:pPr>
  </w:style>
  <w:style w:type="character" w:styleId="Hyperlink">
    <w:name w:val="Hyperlink"/>
    <w:rPr>
      <w:color w:val="A52A2A"/>
      <w:u w:val="single"/>
    </w:rPr>
  </w:style>
  <w:style w:type="paragraph" w:styleId="NormalWeb">
    <w:name w:val="Normal (Web)"/>
    <w:basedOn w:val="Normal"/>
    <w:pPr>
      <w:spacing w:before="100" w:beforeAutospacing="1" w:after="100" w:afterAutospacing="1"/>
      <w:ind w:left="396" w:right="612"/>
    </w:pPr>
    <w:rPr>
      <w:rFonts w:ascii="Verdana" w:eastAsia="Arial Unicode MS" w:hAnsi="Verdana" w:cs="Courier New"/>
      <w:color w:val="000000"/>
      <w:sz w:val="19"/>
      <w:szCs w:val="19"/>
    </w:rPr>
  </w:style>
  <w:style w:type="character" w:styleId="Strong">
    <w:name w:val="Strong"/>
    <w:uiPriority w:val="22"/>
    <w:qFormat/>
    <w:rsid w:val="00B06859"/>
    <w:rPr>
      <w:b/>
      <w:bCs/>
    </w:rPr>
  </w:style>
  <w:style w:type="paragraph" w:styleId="BalloonText">
    <w:name w:val="Balloon Text"/>
    <w:basedOn w:val="Normal"/>
    <w:semiHidden/>
    <w:rPr>
      <w:rFonts w:ascii="Tahoma" w:hAnsi="Tahoma" w:cs="Tahoma"/>
      <w:sz w:val="16"/>
      <w:szCs w:val="16"/>
    </w:rPr>
  </w:style>
  <w:style w:type="paragraph" w:styleId="BodyText2">
    <w:name w:val="Body Text 2"/>
    <w:basedOn w:val="Normal"/>
    <w:pPr>
      <w:jc w:val="both"/>
    </w:pPr>
    <w:rPr>
      <w:rFonts w:ascii="Arial" w:hAnsi="Arial" w:cs="Arial"/>
      <w:sz w:val="24"/>
    </w:rPr>
  </w:style>
  <w:style w:type="table" w:styleId="TableGrid">
    <w:name w:val="Table Grid"/>
    <w:basedOn w:val="TableNormal"/>
    <w:rsid w:val="00666AF4"/>
    <w:pPr>
      <w:ind w:left="10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0972D4"/>
    <w:rPr>
      <w:rFonts w:ascii="Cambria" w:eastAsia="ＭＳ ゴシック" w:hAnsi="Cambria" w:cs="Arial"/>
      <w:b/>
      <w:bCs/>
      <w:color w:val="21798E"/>
      <w:sz w:val="24"/>
      <w:szCs w:val="24"/>
      <w:lang w:val="fr-CA"/>
    </w:rPr>
  </w:style>
  <w:style w:type="character" w:customStyle="1" w:styleId="Heading2Char">
    <w:name w:val="Heading 2 Char"/>
    <w:link w:val="Heading2"/>
    <w:uiPriority w:val="9"/>
    <w:rsid w:val="00B06859"/>
    <w:rPr>
      <w:rFonts w:ascii="Cambria" w:eastAsia="ＭＳ ゴシック" w:hAnsi="Cambria" w:cs="Times New Roman"/>
      <w:b/>
      <w:bCs/>
      <w:color w:val="2DA2BF"/>
      <w:sz w:val="26"/>
      <w:szCs w:val="26"/>
    </w:rPr>
  </w:style>
  <w:style w:type="character" w:customStyle="1" w:styleId="Heading3Char">
    <w:name w:val="Heading 3 Char"/>
    <w:link w:val="Heading3"/>
    <w:uiPriority w:val="9"/>
    <w:rsid w:val="00AC06D0"/>
    <w:rPr>
      <w:rFonts w:ascii="Cambria" w:eastAsia="ＭＳ ゴシック" w:hAnsi="Cambria" w:cs="Times New Roman"/>
      <w:b/>
      <w:bCs/>
      <w:color w:val="2DA2BF"/>
      <w:lang w:val="fr-CA"/>
    </w:rPr>
  </w:style>
  <w:style w:type="character" w:customStyle="1" w:styleId="Heading4Char">
    <w:name w:val="Heading 4 Char"/>
    <w:link w:val="Heading4"/>
    <w:uiPriority w:val="9"/>
    <w:rsid w:val="00B06859"/>
    <w:rPr>
      <w:rFonts w:ascii="Cambria" w:eastAsia="ＭＳ ゴシック" w:hAnsi="Cambria" w:cs="Times New Roman"/>
      <w:b/>
      <w:bCs/>
      <w:i/>
      <w:iCs/>
      <w:color w:val="2DA2BF"/>
    </w:rPr>
  </w:style>
  <w:style w:type="character" w:customStyle="1" w:styleId="Heading5Char">
    <w:name w:val="Heading 5 Char"/>
    <w:link w:val="Heading5"/>
    <w:uiPriority w:val="9"/>
    <w:rsid w:val="00B06859"/>
    <w:rPr>
      <w:rFonts w:ascii="Cambria" w:eastAsia="ＭＳ ゴシック" w:hAnsi="Cambria" w:cs="Times New Roman"/>
      <w:color w:val="16505E"/>
    </w:rPr>
  </w:style>
  <w:style w:type="character" w:customStyle="1" w:styleId="Heading6Char">
    <w:name w:val="Heading 6 Char"/>
    <w:link w:val="Heading6"/>
    <w:uiPriority w:val="9"/>
    <w:rsid w:val="00B06859"/>
    <w:rPr>
      <w:rFonts w:ascii="Cambria" w:eastAsia="ＭＳ ゴシック" w:hAnsi="Cambria" w:cs="Times New Roman"/>
      <w:i/>
      <w:iCs/>
      <w:color w:val="16505E"/>
    </w:rPr>
  </w:style>
  <w:style w:type="character" w:customStyle="1" w:styleId="Heading7Char">
    <w:name w:val="Heading 7 Char"/>
    <w:link w:val="Heading7"/>
    <w:uiPriority w:val="9"/>
    <w:rsid w:val="00B06859"/>
    <w:rPr>
      <w:rFonts w:ascii="Cambria" w:eastAsia="ＭＳ ゴシック" w:hAnsi="Cambria" w:cs="Times New Roman"/>
      <w:i/>
      <w:iCs/>
      <w:color w:val="404040"/>
    </w:rPr>
  </w:style>
  <w:style w:type="character" w:customStyle="1" w:styleId="Heading8Char">
    <w:name w:val="Heading 8 Char"/>
    <w:link w:val="Heading8"/>
    <w:uiPriority w:val="9"/>
    <w:rsid w:val="00B06859"/>
    <w:rPr>
      <w:rFonts w:ascii="Cambria" w:eastAsia="ＭＳ ゴシック" w:hAnsi="Cambria" w:cs="Times New Roman"/>
      <w:color w:val="2DA2BF"/>
      <w:sz w:val="20"/>
      <w:szCs w:val="20"/>
    </w:rPr>
  </w:style>
  <w:style w:type="character" w:customStyle="1" w:styleId="Heading9Char">
    <w:name w:val="Heading 9 Char"/>
    <w:link w:val="Heading9"/>
    <w:uiPriority w:val="9"/>
    <w:rsid w:val="00B06859"/>
    <w:rPr>
      <w:rFonts w:ascii="Cambria" w:eastAsia="ＭＳ ゴシック" w:hAnsi="Cambria" w:cs="Times New Roman"/>
      <w:i/>
      <w:iCs/>
      <w:color w:val="404040"/>
      <w:sz w:val="20"/>
      <w:szCs w:val="20"/>
    </w:rPr>
  </w:style>
  <w:style w:type="character" w:customStyle="1" w:styleId="TitleChar">
    <w:name w:val="Title Char"/>
    <w:link w:val="Title"/>
    <w:uiPriority w:val="10"/>
    <w:rsid w:val="00B06859"/>
    <w:rPr>
      <w:rFonts w:ascii="Cambria" w:eastAsia="ＭＳ ゴシック" w:hAnsi="Cambria" w:cs="Times New Roman"/>
      <w:color w:val="343434"/>
      <w:spacing w:val="5"/>
      <w:kern w:val="28"/>
      <w:sz w:val="52"/>
      <w:szCs w:val="52"/>
    </w:rPr>
  </w:style>
  <w:style w:type="paragraph" w:styleId="Subtitle">
    <w:name w:val="Subtitle"/>
    <w:basedOn w:val="Normal"/>
    <w:next w:val="Normal"/>
    <w:link w:val="SubtitleChar"/>
    <w:uiPriority w:val="11"/>
    <w:qFormat/>
    <w:rsid w:val="00B06859"/>
    <w:pPr>
      <w:numPr>
        <w:ilvl w:val="1"/>
      </w:numPr>
    </w:pPr>
    <w:rPr>
      <w:rFonts w:ascii="Cambria" w:eastAsia="ＭＳ ゴシック" w:hAnsi="Cambria" w:cs="Times New Roman"/>
      <w:i/>
      <w:iCs/>
      <w:color w:val="2DA2BF"/>
      <w:spacing w:val="15"/>
      <w:sz w:val="24"/>
      <w:szCs w:val="24"/>
    </w:rPr>
  </w:style>
  <w:style w:type="character" w:customStyle="1" w:styleId="SubtitleChar">
    <w:name w:val="Subtitle Char"/>
    <w:link w:val="Subtitle"/>
    <w:uiPriority w:val="11"/>
    <w:rsid w:val="00B06859"/>
    <w:rPr>
      <w:rFonts w:ascii="Cambria" w:eastAsia="ＭＳ ゴシック" w:hAnsi="Cambria" w:cs="Times New Roman"/>
      <w:i/>
      <w:iCs/>
      <w:color w:val="2DA2BF"/>
      <w:spacing w:val="15"/>
      <w:sz w:val="24"/>
      <w:szCs w:val="24"/>
    </w:rPr>
  </w:style>
  <w:style w:type="paragraph" w:styleId="NoSpacing">
    <w:name w:val="No Spacing"/>
    <w:uiPriority w:val="1"/>
    <w:qFormat/>
    <w:rsid w:val="00B06859"/>
    <w:pPr>
      <w:spacing w:after="0" w:line="240" w:lineRule="auto"/>
    </w:pPr>
  </w:style>
  <w:style w:type="paragraph" w:styleId="ListParagraph">
    <w:name w:val="List Paragraph"/>
    <w:basedOn w:val="Normal"/>
    <w:uiPriority w:val="34"/>
    <w:qFormat/>
    <w:rsid w:val="00B06859"/>
    <w:pPr>
      <w:ind w:left="720"/>
      <w:contextualSpacing/>
    </w:pPr>
  </w:style>
  <w:style w:type="paragraph" w:styleId="Quote">
    <w:name w:val="Quote"/>
    <w:basedOn w:val="Normal"/>
    <w:next w:val="Normal"/>
    <w:link w:val="QuoteChar"/>
    <w:uiPriority w:val="29"/>
    <w:qFormat/>
    <w:rsid w:val="00036FD7"/>
    <w:pPr>
      <w:ind w:left="360"/>
    </w:pPr>
    <w:rPr>
      <w:i/>
      <w:iCs/>
      <w:color w:val="000000"/>
      <w:lang w:val="fr-CA"/>
    </w:rPr>
  </w:style>
  <w:style w:type="character" w:customStyle="1" w:styleId="QuoteChar">
    <w:name w:val="Quote Char"/>
    <w:link w:val="Quote"/>
    <w:uiPriority w:val="29"/>
    <w:rsid w:val="00036FD7"/>
    <w:rPr>
      <w:i/>
      <w:iCs/>
      <w:color w:val="000000"/>
      <w:lang w:val="fr-CA"/>
    </w:rPr>
  </w:style>
  <w:style w:type="paragraph" w:styleId="IntenseQuote">
    <w:name w:val="Intense Quote"/>
    <w:basedOn w:val="Normal"/>
    <w:next w:val="Normal"/>
    <w:link w:val="IntenseQuoteChar"/>
    <w:uiPriority w:val="30"/>
    <w:qFormat/>
    <w:rsid w:val="00B06859"/>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B06859"/>
    <w:rPr>
      <w:b/>
      <w:bCs/>
      <w:i/>
      <w:iCs/>
      <w:color w:val="2DA2BF"/>
    </w:rPr>
  </w:style>
  <w:style w:type="character" w:styleId="SubtleEmphasis">
    <w:name w:val="Subtle Emphasis"/>
    <w:uiPriority w:val="19"/>
    <w:qFormat/>
    <w:rsid w:val="00B06859"/>
    <w:rPr>
      <w:i/>
      <w:iCs/>
      <w:color w:val="808080"/>
    </w:rPr>
  </w:style>
  <w:style w:type="character" w:styleId="IntenseEmphasis">
    <w:name w:val="Intense Emphasis"/>
    <w:uiPriority w:val="21"/>
    <w:qFormat/>
    <w:rsid w:val="00B06859"/>
    <w:rPr>
      <w:b/>
      <w:bCs/>
      <w:i/>
      <w:iCs/>
      <w:color w:val="2DA2BF"/>
    </w:rPr>
  </w:style>
  <w:style w:type="character" w:styleId="SubtleReference">
    <w:name w:val="Subtle Reference"/>
    <w:uiPriority w:val="31"/>
    <w:qFormat/>
    <w:rsid w:val="00B06859"/>
    <w:rPr>
      <w:smallCaps/>
      <w:color w:val="DA1F28"/>
      <w:u w:val="single"/>
    </w:rPr>
  </w:style>
  <w:style w:type="character" w:styleId="IntenseReference">
    <w:name w:val="Intense Reference"/>
    <w:uiPriority w:val="32"/>
    <w:qFormat/>
    <w:rsid w:val="00B06859"/>
    <w:rPr>
      <w:b/>
      <w:bCs/>
      <w:smallCaps/>
      <w:color w:val="DA1F28"/>
      <w:spacing w:val="5"/>
      <w:u w:val="single"/>
    </w:rPr>
  </w:style>
  <w:style w:type="character" w:styleId="BookTitle">
    <w:name w:val="Book Title"/>
    <w:uiPriority w:val="33"/>
    <w:qFormat/>
    <w:rsid w:val="00B06859"/>
    <w:rPr>
      <w:b/>
      <w:bCs/>
      <w:smallCaps/>
      <w:spacing w:val="5"/>
    </w:rPr>
  </w:style>
  <w:style w:type="paragraph" w:styleId="TOCHeading">
    <w:name w:val="TOC Heading"/>
    <w:basedOn w:val="Heading1"/>
    <w:next w:val="Normal"/>
    <w:uiPriority w:val="39"/>
    <w:semiHidden/>
    <w:unhideWhenUsed/>
    <w:qFormat/>
    <w:rsid w:val="00B06859"/>
    <w:pPr>
      <w:outlineLvl w:val="9"/>
    </w:pPr>
    <w:rPr>
      <w:rFonts w:cs="Times New Roman"/>
    </w:rPr>
  </w:style>
  <w:style w:type="table" w:styleId="TableClassic1">
    <w:name w:val="Table Classic 1"/>
    <w:basedOn w:val="TableNormal"/>
    <w:rsid w:val="00514E7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3Deffects2">
    <w:name w:val="Table 3D effects 2"/>
    <w:basedOn w:val="TableNormal"/>
    <w:rsid w:val="00514E71"/>
    <w:tblPr>
      <w:tblStyleRow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Colorful3">
    <w:name w:val="Table Colorful 3"/>
    <w:basedOn w:val="TableNormal"/>
    <w:rsid w:val="00514E71"/>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Grid1">
    <w:name w:val="Table Grid 1"/>
    <w:basedOn w:val="TableNormal"/>
    <w:rsid w:val="00514E7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StylePr>
    <w:tblStylePr w:type="lastCol">
      <w:rPr>
        <w:i/>
        <w:iCs/>
      </w:rPr>
    </w:tblStylePr>
  </w:style>
  <w:style w:type="table" w:styleId="TableElegant">
    <w:name w:val="Table Elegant"/>
    <w:basedOn w:val="TableNormal"/>
    <w:rsid w:val="00514E71"/>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table" w:styleId="TableContemporary">
    <w:name w:val="Table Contemporary"/>
    <w:basedOn w:val="TableNormal"/>
    <w:rsid w:val="00514E71"/>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LightShading-Accent1">
    <w:name w:val="Light Shading Accent 1"/>
    <w:basedOn w:val="TableNormal"/>
    <w:uiPriority w:val="30"/>
    <w:qFormat/>
    <w:rsid w:val="00514E7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
    <w:name w:val="Medium List 1"/>
    <w:basedOn w:val="TableNormal"/>
    <w:uiPriority w:val="60"/>
    <w:rsid w:val="00514E71"/>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Grid3-Accent1">
    <w:name w:val="Medium Grid 3 Accent 1"/>
    <w:basedOn w:val="TableNormal"/>
    <w:uiPriority w:val="64"/>
    <w:rsid w:val="00514E7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1">
    <w:name w:val="Light List Accent 1"/>
    <w:basedOn w:val="TableNormal"/>
    <w:uiPriority w:val="66"/>
    <w:rsid w:val="00514E7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te Level 1" w:semiHidden="1" w:uiPriority="99"/>
    <w:lsdException w:name="Note Level 2" w:uiPriority="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6859"/>
  </w:style>
  <w:style w:type="paragraph" w:styleId="Heading1">
    <w:name w:val="heading 1"/>
    <w:basedOn w:val="Normal"/>
    <w:next w:val="Normal"/>
    <w:link w:val="Heading1Char"/>
    <w:uiPriority w:val="9"/>
    <w:qFormat/>
    <w:rsid w:val="000972D4"/>
    <w:pPr>
      <w:keepNext/>
      <w:keepLines/>
      <w:numPr>
        <w:numId w:val="26"/>
      </w:numPr>
      <w:spacing w:before="480" w:after="0"/>
      <w:jc w:val="both"/>
      <w:outlineLvl w:val="0"/>
    </w:pPr>
    <w:rPr>
      <w:rFonts w:ascii="Cambria" w:eastAsia="ＭＳ ゴシック" w:hAnsi="Cambria" w:cs="Arial"/>
      <w:b/>
      <w:bCs/>
      <w:color w:val="21798E"/>
      <w:sz w:val="24"/>
      <w:szCs w:val="24"/>
      <w:lang w:val="fr-CA"/>
    </w:rPr>
  </w:style>
  <w:style w:type="paragraph" w:styleId="Heading2">
    <w:name w:val="heading 2"/>
    <w:basedOn w:val="Normal"/>
    <w:next w:val="Normal"/>
    <w:link w:val="Heading2Char"/>
    <w:uiPriority w:val="9"/>
    <w:unhideWhenUsed/>
    <w:qFormat/>
    <w:rsid w:val="00B06859"/>
    <w:pPr>
      <w:keepNext/>
      <w:keepLines/>
      <w:spacing w:before="200" w:after="0"/>
      <w:outlineLvl w:val="1"/>
    </w:pPr>
    <w:rPr>
      <w:rFonts w:ascii="Cambria" w:eastAsia="ＭＳ ゴシック" w:hAnsi="Cambria" w:cs="Times New Roman"/>
      <w:b/>
      <w:bCs/>
      <w:color w:val="2DA2BF"/>
      <w:sz w:val="26"/>
      <w:szCs w:val="26"/>
    </w:rPr>
  </w:style>
  <w:style w:type="paragraph" w:styleId="Heading3">
    <w:name w:val="heading 3"/>
    <w:basedOn w:val="Normal"/>
    <w:next w:val="Normal"/>
    <w:link w:val="Heading3Char"/>
    <w:uiPriority w:val="9"/>
    <w:unhideWhenUsed/>
    <w:qFormat/>
    <w:rsid w:val="00AC06D0"/>
    <w:pPr>
      <w:keepNext/>
      <w:keepLines/>
      <w:spacing w:before="200" w:after="0"/>
      <w:ind w:left="360"/>
      <w:jc w:val="both"/>
      <w:outlineLvl w:val="2"/>
    </w:pPr>
    <w:rPr>
      <w:rFonts w:ascii="Cambria" w:eastAsia="ＭＳ ゴシック" w:hAnsi="Cambria" w:cs="Times New Roman"/>
      <w:b/>
      <w:bCs/>
      <w:color w:val="2DA2BF"/>
      <w:lang w:val="fr-CA"/>
    </w:rPr>
  </w:style>
  <w:style w:type="paragraph" w:styleId="Heading4">
    <w:name w:val="heading 4"/>
    <w:basedOn w:val="Normal"/>
    <w:next w:val="Normal"/>
    <w:link w:val="Heading4Char"/>
    <w:uiPriority w:val="9"/>
    <w:unhideWhenUsed/>
    <w:qFormat/>
    <w:rsid w:val="00B06859"/>
    <w:pPr>
      <w:keepNext/>
      <w:keepLines/>
      <w:spacing w:before="200" w:after="0"/>
      <w:outlineLvl w:val="3"/>
    </w:pPr>
    <w:rPr>
      <w:rFonts w:ascii="Cambria" w:eastAsia="ＭＳ ゴシック" w:hAnsi="Cambria" w:cs="Times New Roman"/>
      <w:b/>
      <w:bCs/>
      <w:i/>
      <w:iCs/>
      <w:color w:val="2DA2BF"/>
    </w:rPr>
  </w:style>
  <w:style w:type="paragraph" w:styleId="Heading5">
    <w:name w:val="heading 5"/>
    <w:basedOn w:val="Normal"/>
    <w:next w:val="Normal"/>
    <w:link w:val="Heading5Char"/>
    <w:uiPriority w:val="9"/>
    <w:unhideWhenUsed/>
    <w:qFormat/>
    <w:rsid w:val="00B06859"/>
    <w:pPr>
      <w:keepNext/>
      <w:keepLines/>
      <w:spacing w:before="200" w:after="0"/>
      <w:outlineLvl w:val="4"/>
    </w:pPr>
    <w:rPr>
      <w:rFonts w:ascii="Cambria" w:eastAsia="ＭＳ ゴシック" w:hAnsi="Cambria" w:cs="Times New Roman"/>
      <w:color w:val="16505E"/>
    </w:rPr>
  </w:style>
  <w:style w:type="paragraph" w:styleId="Heading6">
    <w:name w:val="heading 6"/>
    <w:basedOn w:val="Normal"/>
    <w:next w:val="Normal"/>
    <w:link w:val="Heading6Char"/>
    <w:uiPriority w:val="9"/>
    <w:unhideWhenUsed/>
    <w:qFormat/>
    <w:rsid w:val="00B06859"/>
    <w:pPr>
      <w:keepNext/>
      <w:keepLines/>
      <w:spacing w:before="200" w:after="0"/>
      <w:outlineLvl w:val="5"/>
    </w:pPr>
    <w:rPr>
      <w:rFonts w:ascii="Cambria" w:eastAsia="ＭＳ ゴシック" w:hAnsi="Cambria" w:cs="Times New Roman"/>
      <w:i/>
      <w:iCs/>
      <w:color w:val="16505E"/>
    </w:rPr>
  </w:style>
  <w:style w:type="paragraph" w:styleId="Heading7">
    <w:name w:val="heading 7"/>
    <w:basedOn w:val="Normal"/>
    <w:next w:val="Normal"/>
    <w:link w:val="Heading7Char"/>
    <w:uiPriority w:val="9"/>
    <w:unhideWhenUsed/>
    <w:qFormat/>
    <w:rsid w:val="00B06859"/>
    <w:pPr>
      <w:keepNext/>
      <w:keepLines/>
      <w:spacing w:before="200" w:after="0"/>
      <w:outlineLvl w:val="6"/>
    </w:pPr>
    <w:rPr>
      <w:rFonts w:ascii="Cambria" w:eastAsia="ＭＳ ゴシック" w:hAnsi="Cambria" w:cs="Times New Roman"/>
      <w:i/>
      <w:iCs/>
      <w:color w:val="404040"/>
    </w:rPr>
  </w:style>
  <w:style w:type="paragraph" w:styleId="Heading8">
    <w:name w:val="heading 8"/>
    <w:basedOn w:val="Normal"/>
    <w:next w:val="Normal"/>
    <w:link w:val="Heading8Char"/>
    <w:uiPriority w:val="9"/>
    <w:unhideWhenUsed/>
    <w:qFormat/>
    <w:rsid w:val="00B06859"/>
    <w:pPr>
      <w:keepNext/>
      <w:keepLines/>
      <w:spacing w:before="200" w:after="0"/>
      <w:outlineLvl w:val="7"/>
    </w:pPr>
    <w:rPr>
      <w:rFonts w:ascii="Cambria" w:eastAsia="ＭＳ ゴシック" w:hAnsi="Cambria" w:cs="Times New Roman"/>
      <w:color w:val="2DA2BF"/>
      <w:sz w:val="20"/>
      <w:szCs w:val="20"/>
    </w:rPr>
  </w:style>
  <w:style w:type="paragraph" w:styleId="Heading9">
    <w:name w:val="heading 9"/>
    <w:basedOn w:val="Normal"/>
    <w:next w:val="Normal"/>
    <w:link w:val="Heading9Char"/>
    <w:uiPriority w:val="9"/>
    <w:unhideWhenUsed/>
    <w:qFormat/>
    <w:rsid w:val="00B06859"/>
    <w:pPr>
      <w:keepNext/>
      <w:keepLines/>
      <w:spacing w:before="200" w:after="0"/>
      <w:outlineLvl w:val="8"/>
    </w:pPr>
    <w:rPr>
      <w:rFonts w:ascii="Cambria" w:eastAsia="ＭＳ ゴシック"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pPr>
    <w:rPr>
      <w:rFonts w:ascii="Arial" w:hAnsi="Arial"/>
      <w:spacing w:val="-4"/>
      <w:kern w:val="28"/>
    </w:rPr>
  </w:style>
  <w:style w:type="paragraph" w:styleId="BodyText">
    <w:name w:val="Body Text"/>
    <w:basedOn w:val="Normal"/>
    <w:pPr>
      <w:spacing w:after="220" w:line="220" w:lineRule="atLeast"/>
    </w:pPr>
    <w:rPr>
      <w:sz w:val="24"/>
      <w:lang w:val="fr-CA"/>
    </w:r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BodyText"/>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pPr>
      <w:keepNext/>
    </w:pPr>
  </w:style>
  <w:style w:type="paragraph" w:styleId="Caption">
    <w:name w:val="caption"/>
    <w:basedOn w:val="Normal"/>
    <w:next w:val="Normal"/>
    <w:uiPriority w:val="35"/>
    <w:unhideWhenUsed/>
    <w:qFormat/>
    <w:rsid w:val="00B06859"/>
    <w:pPr>
      <w:spacing w:line="240" w:lineRule="auto"/>
    </w:pPr>
    <w:rPr>
      <w:b/>
      <w:bCs/>
      <w:color w:val="2DA2BF"/>
      <w:sz w:val="18"/>
      <w:szCs w:val="18"/>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style>
  <w:style w:type="paragraph" w:customStyle="1" w:styleId="HeaderBase">
    <w:name w:val="Header Base"/>
    <w:basedOn w:val="Normal"/>
    <w:pPr>
      <w:keepLines/>
      <w:tabs>
        <w:tab w:val="center" w:pos="4320"/>
        <w:tab w:val="right" w:pos="8640"/>
      </w:tabs>
    </w:pPr>
    <w:rPr>
      <w:rFonts w:ascii="Arial" w:hAnsi="Arial"/>
      <w:spacing w:val="-4"/>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pPr>
    <w:rPr>
      <w:b/>
      <w:caps/>
      <w:spacing w:val="0"/>
      <w:kern w:val="0"/>
      <w:sz w:val="24"/>
    </w:rPr>
  </w:style>
  <w:style w:type="paragraph" w:customStyle="1" w:styleId="SectionHeading">
    <w:name w:val="Section Heading"/>
    <w:basedOn w:val="Heading1"/>
  </w:style>
  <w:style w:type="character" w:customStyle="1" w:styleId="Lead-inEmphasis">
    <w:name w:val="Lead-in Emphasis"/>
    <w:rPr>
      <w:rFonts w:ascii="Arial" w:hAnsi="Arial"/>
      <w:b/>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rPr>
      <w:rFonts w:ascii="Courier New" w:hAnsi="Courier New"/>
    </w:rPr>
  </w:style>
  <w:style w:type="character" w:styleId="PageNumber">
    <w:name w:val="page number"/>
    <w:rPr>
      <w:rFonts w:ascii="Arial" w:hAnsi="Arial"/>
      <w:b/>
      <w:sz w:val="18"/>
    </w:rPr>
  </w:style>
  <w:style w:type="paragraph" w:customStyle="1" w:styleId="TitleCover">
    <w:name w:val="Title Cover"/>
    <w:basedOn w:val="HeadingBase"/>
    <w:next w:val="Normal"/>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pPr>
      <w:ind w:left="1440" w:hanging="360"/>
    </w:pPr>
  </w:style>
  <w:style w:type="paragraph" w:styleId="TOC1">
    <w:name w:val="toc 1"/>
    <w:basedOn w:val="TOCBase"/>
    <w:semiHidden/>
    <w:rPr>
      <w:b/>
      <w:spacing w:val="-4"/>
    </w:rPr>
  </w:style>
  <w:style w:type="paragraph" w:styleId="TOC2">
    <w:name w:val="toc 2"/>
    <w:basedOn w:val="TOCBase"/>
    <w:semiHidden/>
  </w:style>
  <w:style w:type="paragraph" w:styleId="TOC3">
    <w:name w:val="toc 3"/>
    <w:basedOn w:val="TOCBase"/>
    <w:semiHidden/>
  </w:style>
  <w:style w:type="paragraph" w:styleId="TOC4">
    <w:name w:val="toc 4"/>
    <w:basedOn w:val="TOCBase"/>
    <w:semiHidden/>
  </w:style>
  <w:style w:type="paragraph" w:styleId="TOC5">
    <w:name w:val="toc 5"/>
    <w:basedOn w:val="TOCBase"/>
    <w:semiHidden/>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styleId="BodyTextIndent">
    <w:name w:val="Body Text Indent"/>
    <w:basedOn w:val="BodyText"/>
    <w:pPr>
      <w:ind w:left="1440"/>
    </w:pPr>
  </w:style>
  <w:style w:type="paragraph" w:styleId="Title">
    <w:name w:val="Title"/>
    <w:basedOn w:val="Normal"/>
    <w:next w:val="Normal"/>
    <w:link w:val="TitleChar"/>
    <w:uiPriority w:val="10"/>
    <w:qFormat/>
    <w:rsid w:val="00B06859"/>
    <w:pPr>
      <w:pBdr>
        <w:bottom w:val="single" w:sz="8" w:space="4" w:color="2DA2BF"/>
      </w:pBdr>
      <w:spacing w:after="300" w:line="240" w:lineRule="auto"/>
      <w:contextualSpacing/>
    </w:pPr>
    <w:rPr>
      <w:rFonts w:ascii="Cambria" w:eastAsia="ＭＳ ゴシック" w:hAnsi="Cambria" w:cs="Times New Roman"/>
      <w:color w:val="343434"/>
      <w:spacing w:val="5"/>
      <w:kern w:val="28"/>
      <w:sz w:val="52"/>
      <w:szCs w:val="52"/>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uiPriority w:val="20"/>
    <w:qFormat/>
    <w:rsid w:val="00B06859"/>
    <w:rPr>
      <w:i/>
      <w:iCs/>
    </w:rPr>
  </w:style>
  <w:style w:type="character" w:styleId="CommentReference">
    <w:name w:val="annotation reference"/>
    <w:semiHidden/>
    <w:rPr>
      <w:sz w:val="16"/>
    </w:rPr>
  </w:style>
  <w:style w:type="paragraph" w:styleId="CommentText">
    <w:name w:val="annotation text"/>
    <w:basedOn w:val="FootnoteBase"/>
    <w:semiHidden/>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pPr>
    <w:rPr>
      <w:sz w:val="16"/>
    </w:rPr>
  </w:style>
  <w:style w:type="character" w:customStyle="1" w:styleId="Slogan">
    <w:name w:val="Slogan"/>
    <w:rPr>
      <w:i/>
      <w:spacing w:val="-6"/>
      <w:sz w:val="24"/>
    </w:r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after="160"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pPr>
      <w:keepLines/>
      <w:tabs>
        <w:tab w:val="left" w:pos="3600"/>
        <w:tab w:val="left" w:pos="4680"/>
      </w:tabs>
      <w:spacing w:after="120" w:line="280" w:lineRule="exact"/>
      <w:ind w:right="2160" w:hanging="1080"/>
    </w:pPr>
    <w:rPr>
      <w:rFonts w:ascii="Arial" w:hAnsi="Arial"/>
      <w:sz w:val="22"/>
    </w:rPr>
  </w:style>
  <w:style w:type="paragraph" w:customStyle="1" w:styleId="TableText">
    <w:name w:val="Table Text"/>
    <w:basedOn w:val="BodyText"/>
    <w:pPr>
      <w:ind w:left="90"/>
    </w:pPr>
  </w:style>
  <w:style w:type="character" w:styleId="Hyperlink">
    <w:name w:val="Hyperlink"/>
    <w:rPr>
      <w:color w:val="A52A2A"/>
      <w:u w:val="single"/>
    </w:rPr>
  </w:style>
  <w:style w:type="paragraph" w:styleId="NormalWeb">
    <w:name w:val="Normal (Web)"/>
    <w:basedOn w:val="Normal"/>
    <w:pPr>
      <w:spacing w:before="100" w:beforeAutospacing="1" w:after="100" w:afterAutospacing="1"/>
      <w:ind w:left="396" w:right="612"/>
    </w:pPr>
    <w:rPr>
      <w:rFonts w:ascii="Verdana" w:eastAsia="Arial Unicode MS" w:hAnsi="Verdana" w:cs="Courier New"/>
      <w:color w:val="000000"/>
      <w:sz w:val="19"/>
      <w:szCs w:val="19"/>
    </w:rPr>
  </w:style>
  <w:style w:type="character" w:styleId="Strong">
    <w:name w:val="Strong"/>
    <w:uiPriority w:val="22"/>
    <w:qFormat/>
    <w:rsid w:val="00B06859"/>
    <w:rPr>
      <w:b/>
      <w:bCs/>
    </w:rPr>
  </w:style>
  <w:style w:type="paragraph" w:styleId="BalloonText">
    <w:name w:val="Balloon Text"/>
    <w:basedOn w:val="Normal"/>
    <w:semiHidden/>
    <w:rPr>
      <w:rFonts w:ascii="Tahoma" w:hAnsi="Tahoma" w:cs="Tahoma"/>
      <w:sz w:val="16"/>
      <w:szCs w:val="16"/>
    </w:rPr>
  </w:style>
  <w:style w:type="paragraph" w:styleId="BodyText2">
    <w:name w:val="Body Text 2"/>
    <w:basedOn w:val="Normal"/>
    <w:pPr>
      <w:jc w:val="both"/>
    </w:pPr>
    <w:rPr>
      <w:rFonts w:ascii="Arial" w:hAnsi="Arial" w:cs="Arial"/>
      <w:sz w:val="24"/>
    </w:rPr>
  </w:style>
  <w:style w:type="table" w:styleId="TableGrid">
    <w:name w:val="Table Grid"/>
    <w:basedOn w:val="TableNormal"/>
    <w:rsid w:val="00666AF4"/>
    <w:pPr>
      <w:ind w:left="10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0972D4"/>
    <w:rPr>
      <w:rFonts w:ascii="Cambria" w:eastAsia="ＭＳ ゴシック" w:hAnsi="Cambria" w:cs="Arial"/>
      <w:b/>
      <w:bCs/>
      <w:color w:val="21798E"/>
      <w:sz w:val="24"/>
      <w:szCs w:val="24"/>
      <w:lang w:val="fr-CA"/>
    </w:rPr>
  </w:style>
  <w:style w:type="character" w:customStyle="1" w:styleId="Heading2Char">
    <w:name w:val="Heading 2 Char"/>
    <w:link w:val="Heading2"/>
    <w:uiPriority w:val="9"/>
    <w:rsid w:val="00B06859"/>
    <w:rPr>
      <w:rFonts w:ascii="Cambria" w:eastAsia="ＭＳ ゴシック" w:hAnsi="Cambria" w:cs="Times New Roman"/>
      <w:b/>
      <w:bCs/>
      <w:color w:val="2DA2BF"/>
      <w:sz w:val="26"/>
      <w:szCs w:val="26"/>
    </w:rPr>
  </w:style>
  <w:style w:type="character" w:customStyle="1" w:styleId="Heading3Char">
    <w:name w:val="Heading 3 Char"/>
    <w:link w:val="Heading3"/>
    <w:uiPriority w:val="9"/>
    <w:rsid w:val="00AC06D0"/>
    <w:rPr>
      <w:rFonts w:ascii="Cambria" w:eastAsia="ＭＳ ゴシック" w:hAnsi="Cambria" w:cs="Times New Roman"/>
      <w:b/>
      <w:bCs/>
      <w:color w:val="2DA2BF"/>
      <w:lang w:val="fr-CA"/>
    </w:rPr>
  </w:style>
  <w:style w:type="character" w:customStyle="1" w:styleId="Heading4Char">
    <w:name w:val="Heading 4 Char"/>
    <w:link w:val="Heading4"/>
    <w:uiPriority w:val="9"/>
    <w:rsid w:val="00B06859"/>
    <w:rPr>
      <w:rFonts w:ascii="Cambria" w:eastAsia="ＭＳ ゴシック" w:hAnsi="Cambria" w:cs="Times New Roman"/>
      <w:b/>
      <w:bCs/>
      <w:i/>
      <w:iCs/>
      <w:color w:val="2DA2BF"/>
    </w:rPr>
  </w:style>
  <w:style w:type="character" w:customStyle="1" w:styleId="Heading5Char">
    <w:name w:val="Heading 5 Char"/>
    <w:link w:val="Heading5"/>
    <w:uiPriority w:val="9"/>
    <w:rsid w:val="00B06859"/>
    <w:rPr>
      <w:rFonts w:ascii="Cambria" w:eastAsia="ＭＳ ゴシック" w:hAnsi="Cambria" w:cs="Times New Roman"/>
      <w:color w:val="16505E"/>
    </w:rPr>
  </w:style>
  <w:style w:type="character" w:customStyle="1" w:styleId="Heading6Char">
    <w:name w:val="Heading 6 Char"/>
    <w:link w:val="Heading6"/>
    <w:uiPriority w:val="9"/>
    <w:rsid w:val="00B06859"/>
    <w:rPr>
      <w:rFonts w:ascii="Cambria" w:eastAsia="ＭＳ ゴシック" w:hAnsi="Cambria" w:cs="Times New Roman"/>
      <w:i/>
      <w:iCs/>
      <w:color w:val="16505E"/>
    </w:rPr>
  </w:style>
  <w:style w:type="character" w:customStyle="1" w:styleId="Heading7Char">
    <w:name w:val="Heading 7 Char"/>
    <w:link w:val="Heading7"/>
    <w:uiPriority w:val="9"/>
    <w:rsid w:val="00B06859"/>
    <w:rPr>
      <w:rFonts w:ascii="Cambria" w:eastAsia="ＭＳ ゴシック" w:hAnsi="Cambria" w:cs="Times New Roman"/>
      <w:i/>
      <w:iCs/>
      <w:color w:val="404040"/>
    </w:rPr>
  </w:style>
  <w:style w:type="character" w:customStyle="1" w:styleId="Heading8Char">
    <w:name w:val="Heading 8 Char"/>
    <w:link w:val="Heading8"/>
    <w:uiPriority w:val="9"/>
    <w:rsid w:val="00B06859"/>
    <w:rPr>
      <w:rFonts w:ascii="Cambria" w:eastAsia="ＭＳ ゴシック" w:hAnsi="Cambria" w:cs="Times New Roman"/>
      <w:color w:val="2DA2BF"/>
      <w:sz w:val="20"/>
      <w:szCs w:val="20"/>
    </w:rPr>
  </w:style>
  <w:style w:type="character" w:customStyle="1" w:styleId="Heading9Char">
    <w:name w:val="Heading 9 Char"/>
    <w:link w:val="Heading9"/>
    <w:uiPriority w:val="9"/>
    <w:rsid w:val="00B06859"/>
    <w:rPr>
      <w:rFonts w:ascii="Cambria" w:eastAsia="ＭＳ ゴシック" w:hAnsi="Cambria" w:cs="Times New Roman"/>
      <w:i/>
      <w:iCs/>
      <w:color w:val="404040"/>
      <w:sz w:val="20"/>
      <w:szCs w:val="20"/>
    </w:rPr>
  </w:style>
  <w:style w:type="character" w:customStyle="1" w:styleId="TitleChar">
    <w:name w:val="Title Char"/>
    <w:link w:val="Title"/>
    <w:uiPriority w:val="10"/>
    <w:rsid w:val="00B06859"/>
    <w:rPr>
      <w:rFonts w:ascii="Cambria" w:eastAsia="ＭＳ ゴシック" w:hAnsi="Cambria" w:cs="Times New Roman"/>
      <w:color w:val="343434"/>
      <w:spacing w:val="5"/>
      <w:kern w:val="28"/>
      <w:sz w:val="52"/>
      <w:szCs w:val="52"/>
    </w:rPr>
  </w:style>
  <w:style w:type="paragraph" w:styleId="Subtitle">
    <w:name w:val="Subtitle"/>
    <w:basedOn w:val="Normal"/>
    <w:next w:val="Normal"/>
    <w:link w:val="SubtitleChar"/>
    <w:uiPriority w:val="11"/>
    <w:qFormat/>
    <w:rsid w:val="00B06859"/>
    <w:pPr>
      <w:numPr>
        <w:ilvl w:val="1"/>
      </w:numPr>
    </w:pPr>
    <w:rPr>
      <w:rFonts w:ascii="Cambria" w:eastAsia="ＭＳ ゴシック" w:hAnsi="Cambria" w:cs="Times New Roman"/>
      <w:i/>
      <w:iCs/>
      <w:color w:val="2DA2BF"/>
      <w:spacing w:val="15"/>
      <w:sz w:val="24"/>
      <w:szCs w:val="24"/>
    </w:rPr>
  </w:style>
  <w:style w:type="character" w:customStyle="1" w:styleId="SubtitleChar">
    <w:name w:val="Subtitle Char"/>
    <w:link w:val="Subtitle"/>
    <w:uiPriority w:val="11"/>
    <w:rsid w:val="00B06859"/>
    <w:rPr>
      <w:rFonts w:ascii="Cambria" w:eastAsia="ＭＳ ゴシック" w:hAnsi="Cambria" w:cs="Times New Roman"/>
      <w:i/>
      <w:iCs/>
      <w:color w:val="2DA2BF"/>
      <w:spacing w:val="15"/>
      <w:sz w:val="24"/>
      <w:szCs w:val="24"/>
    </w:rPr>
  </w:style>
  <w:style w:type="paragraph" w:styleId="NoSpacing">
    <w:name w:val="No Spacing"/>
    <w:uiPriority w:val="1"/>
    <w:qFormat/>
    <w:rsid w:val="00B06859"/>
    <w:pPr>
      <w:spacing w:after="0" w:line="240" w:lineRule="auto"/>
    </w:pPr>
  </w:style>
  <w:style w:type="paragraph" w:styleId="ListParagraph">
    <w:name w:val="List Paragraph"/>
    <w:basedOn w:val="Normal"/>
    <w:uiPriority w:val="34"/>
    <w:qFormat/>
    <w:rsid w:val="00B06859"/>
    <w:pPr>
      <w:ind w:left="720"/>
      <w:contextualSpacing/>
    </w:pPr>
  </w:style>
  <w:style w:type="paragraph" w:styleId="Quote">
    <w:name w:val="Quote"/>
    <w:basedOn w:val="Normal"/>
    <w:next w:val="Normal"/>
    <w:link w:val="QuoteChar"/>
    <w:uiPriority w:val="29"/>
    <w:qFormat/>
    <w:rsid w:val="00036FD7"/>
    <w:pPr>
      <w:ind w:left="360"/>
    </w:pPr>
    <w:rPr>
      <w:i/>
      <w:iCs/>
      <w:color w:val="000000"/>
      <w:lang w:val="fr-CA"/>
    </w:rPr>
  </w:style>
  <w:style w:type="character" w:customStyle="1" w:styleId="QuoteChar">
    <w:name w:val="Quote Char"/>
    <w:link w:val="Quote"/>
    <w:uiPriority w:val="29"/>
    <w:rsid w:val="00036FD7"/>
    <w:rPr>
      <w:i/>
      <w:iCs/>
      <w:color w:val="000000"/>
      <w:lang w:val="fr-CA"/>
    </w:rPr>
  </w:style>
  <w:style w:type="paragraph" w:styleId="IntenseQuote">
    <w:name w:val="Intense Quote"/>
    <w:basedOn w:val="Normal"/>
    <w:next w:val="Normal"/>
    <w:link w:val="IntenseQuoteChar"/>
    <w:uiPriority w:val="30"/>
    <w:qFormat/>
    <w:rsid w:val="00B06859"/>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B06859"/>
    <w:rPr>
      <w:b/>
      <w:bCs/>
      <w:i/>
      <w:iCs/>
      <w:color w:val="2DA2BF"/>
    </w:rPr>
  </w:style>
  <w:style w:type="character" w:styleId="SubtleEmphasis">
    <w:name w:val="Subtle Emphasis"/>
    <w:uiPriority w:val="19"/>
    <w:qFormat/>
    <w:rsid w:val="00B06859"/>
    <w:rPr>
      <w:i/>
      <w:iCs/>
      <w:color w:val="808080"/>
    </w:rPr>
  </w:style>
  <w:style w:type="character" w:styleId="IntenseEmphasis">
    <w:name w:val="Intense Emphasis"/>
    <w:uiPriority w:val="21"/>
    <w:qFormat/>
    <w:rsid w:val="00B06859"/>
    <w:rPr>
      <w:b/>
      <w:bCs/>
      <w:i/>
      <w:iCs/>
      <w:color w:val="2DA2BF"/>
    </w:rPr>
  </w:style>
  <w:style w:type="character" w:styleId="SubtleReference">
    <w:name w:val="Subtle Reference"/>
    <w:uiPriority w:val="31"/>
    <w:qFormat/>
    <w:rsid w:val="00B06859"/>
    <w:rPr>
      <w:smallCaps/>
      <w:color w:val="DA1F28"/>
      <w:u w:val="single"/>
    </w:rPr>
  </w:style>
  <w:style w:type="character" w:styleId="IntenseReference">
    <w:name w:val="Intense Reference"/>
    <w:uiPriority w:val="32"/>
    <w:qFormat/>
    <w:rsid w:val="00B06859"/>
    <w:rPr>
      <w:b/>
      <w:bCs/>
      <w:smallCaps/>
      <w:color w:val="DA1F28"/>
      <w:spacing w:val="5"/>
      <w:u w:val="single"/>
    </w:rPr>
  </w:style>
  <w:style w:type="character" w:styleId="BookTitle">
    <w:name w:val="Book Title"/>
    <w:uiPriority w:val="33"/>
    <w:qFormat/>
    <w:rsid w:val="00B06859"/>
    <w:rPr>
      <w:b/>
      <w:bCs/>
      <w:smallCaps/>
      <w:spacing w:val="5"/>
    </w:rPr>
  </w:style>
  <w:style w:type="paragraph" w:styleId="TOCHeading">
    <w:name w:val="TOC Heading"/>
    <w:basedOn w:val="Heading1"/>
    <w:next w:val="Normal"/>
    <w:uiPriority w:val="39"/>
    <w:semiHidden/>
    <w:unhideWhenUsed/>
    <w:qFormat/>
    <w:rsid w:val="00B06859"/>
    <w:pPr>
      <w:outlineLvl w:val="9"/>
    </w:pPr>
    <w:rPr>
      <w:rFonts w:cs="Times New Roman"/>
    </w:rPr>
  </w:style>
  <w:style w:type="table" w:styleId="TableClassic1">
    <w:name w:val="Table Classic 1"/>
    <w:basedOn w:val="TableNormal"/>
    <w:rsid w:val="00514E7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3Deffects2">
    <w:name w:val="Table 3D effects 2"/>
    <w:basedOn w:val="TableNormal"/>
    <w:rsid w:val="00514E71"/>
    <w:tblPr>
      <w:tblStyleRow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Colorful3">
    <w:name w:val="Table Colorful 3"/>
    <w:basedOn w:val="TableNormal"/>
    <w:rsid w:val="00514E71"/>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Grid1">
    <w:name w:val="Table Grid 1"/>
    <w:basedOn w:val="TableNormal"/>
    <w:rsid w:val="00514E7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StylePr>
    <w:tblStylePr w:type="lastCol">
      <w:rPr>
        <w:i/>
        <w:iCs/>
      </w:rPr>
    </w:tblStylePr>
  </w:style>
  <w:style w:type="table" w:styleId="TableElegant">
    <w:name w:val="Table Elegant"/>
    <w:basedOn w:val="TableNormal"/>
    <w:rsid w:val="00514E71"/>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table" w:styleId="TableContemporary">
    <w:name w:val="Table Contemporary"/>
    <w:basedOn w:val="TableNormal"/>
    <w:rsid w:val="00514E71"/>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LightShading-Accent1">
    <w:name w:val="Light Shading Accent 1"/>
    <w:basedOn w:val="TableNormal"/>
    <w:uiPriority w:val="30"/>
    <w:qFormat/>
    <w:rsid w:val="00514E7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
    <w:name w:val="Medium List 1"/>
    <w:basedOn w:val="TableNormal"/>
    <w:uiPriority w:val="60"/>
    <w:rsid w:val="00514E71"/>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Grid3-Accent1">
    <w:name w:val="Medium Grid 3 Accent 1"/>
    <w:basedOn w:val="TableNormal"/>
    <w:uiPriority w:val="64"/>
    <w:rsid w:val="00514E7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1">
    <w:name w:val="Light List Accent 1"/>
    <w:basedOn w:val="TableNormal"/>
    <w:uiPriority w:val="66"/>
    <w:rsid w:val="00514E7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lecturesEts\log620\laboratoires0209\laboratoire1\log620Laboratoire1ModeleRap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\lecturesEts\log620\laboratoires0209\laboratoire1\log620Laboratoire1ModeleRapport.dot</Template>
  <TotalTime>221</TotalTime>
  <Pages>13</Pages>
  <Words>2332</Words>
  <Characters>13298</Characters>
  <Application>Microsoft Macintosh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Rapport de laboratoire</vt:lpstr>
    </vt:vector>
  </TitlesOfParts>
  <Company>École de technologie supérieure</Company>
  <LinksUpToDate>false</LinksUpToDate>
  <CharactersWithSpaces>15599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laboratoire</dc:title>
  <dc:subject/>
  <dc:creator>Efimbel</dc:creator>
  <cp:keywords/>
  <dc:description/>
  <cp:lastModifiedBy>David Labbe</cp:lastModifiedBy>
  <cp:revision>63</cp:revision>
  <cp:lastPrinted>2013-04-18T15:57:00Z</cp:lastPrinted>
  <dcterms:created xsi:type="dcterms:W3CDTF">2013-04-18T15:56:00Z</dcterms:created>
  <dcterms:modified xsi:type="dcterms:W3CDTF">2014-02-12T19:38:00Z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99031100</vt:i4>
  </property>
  <property fmtid="{D5CDD505-2E9C-101B-9397-08002B2CF9AE}" pid="4" name="LCID">
    <vt:i4>1033</vt:i4>
  </property>
</Properties>
</file>